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9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20"/>
        <w:gridCol w:w="689"/>
        <w:gridCol w:w="1282"/>
        <w:gridCol w:w="1128"/>
        <w:gridCol w:w="283"/>
        <w:gridCol w:w="1701"/>
        <w:gridCol w:w="992"/>
        <w:gridCol w:w="1811"/>
      </w:tblGrid>
      <w:tr w:rsidRPr="00BE035C" w:rsidR="005A7DDB" w:rsidTr="009E0DD7" w14:paraId="01CFEF3E" w14:textId="77777777">
        <w:trPr>
          <w:trHeight w:val="567" w:hRule="exact"/>
        </w:trPr>
        <w:tc>
          <w:tcPr>
            <w:tcW w:w="7054" w:type="dxa"/>
            <w:gridSpan w:val="8"/>
            <w:tcBorders>
              <w:bottom w:val="single" w:color="A6A6A6" w:themeColor="background1" w:themeShade="A6" w:sz="4" w:space="0"/>
            </w:tcBorders>
            <w:vAlign w:val="center"/>
          </w:tcPr>
          <w:p w:rsidRPr="00F61D0E" w:rsidR="005A7DDB" w:rsidP="009E0DD7" w:rsidRDefault="00106AD7" w14:paraId="2328FF9E" w14:textId="4B376079">
            <w:pPr>
              <w:pStyle w:val="Title"/>
              <w:spacing w:line="240" w:lineRule="auto"/>
              <w:rPr>
                <w:color w:val="FF3300"/>
              </w:rPr>
            </w:pPr>
            <w:r>
              <w:rPr>
                <w:color w:val="FF3300"/>
              </w:rPr>
              <w:t>Pflichtenheft</w:t>
            </w:r>
          </w:p>
        </w:tc>
        <w:tc>
          <w:tcPr>
            <w:tcW w:w="2803" w:type="dxa"/>
            <w:gridSpan w:val="2"/>
            <w:tcBorders>
              <w:bottom w:val="single" w:color="A6A6A6" w:themeColor="background1" w:themeShade="A6" w:sz="4" w:space="0"/>
            </w:tcBorders>
            <w:vAlign w:val="center"/>
          </w:tcPr>
          <w:p w:rsidRPr="00BE035C" w:rsidR="005A7DDB" w:rsidP="009E0DD7" w:rsidRDefault="005A7DDB" w14:paraId="76E31CAC" w14:textId="77777777">
            <w:pPr>
              <w:pStyle w:val="Title"/>
              <w:spacing w:line="240" w:lineRule="auto"/>
            </w:pPr>
          </w:p>
        </w:tc>
      </w:tr>
      <w:tr w:rsidRPr="00D00AF6" w:rsidR="00D00AF6" w:rsidTr="003F2BE4" w14:paraId="7276909A" w14:textId="77777777">
        <w:trPr>
          <w:trHeight w:val="397"/>
        </w:trPr>
        <w:tc>
          <w:tcPr>
            <w:tcW w:w="1951" w:type="dxa"/>
            <w:gridSpan w:val="2"/>
            <w:tcBorders>
              <w:top w:val="single" w:color="A6A6A6" w:themeColor="background1" w:themeShade="A6" w:sz="4" w:space="0"/>
            </w:tcBorders>
            <w:vAlign w:val="center"/>
          </w:tcPr>
          <w:p w:rsidRPr="00D00AF6" w:rsidR="005A7DDB" w:rsidP="005A7DDB" w:rsidRDefault="005A7DDB" w14:paraId="2119E1A3" w14:textId="77777777">
            <w:pPr>
              <w:rPr>
                <w:szCs w:val="18"/>
              </w:rPr>
            </w:pPr>
            <w:r w:rsidRPr="00D00AF6">
              <w:rPr>
                <w:szCs w:val="18"/>
              </w:rPr>
              <w:t>Projekttitel:</w:t>
            </w:r>
          </w:p>
        </w:tc>
        <w:tc>
          <w:tcPr>
            <w:tcW w:w="7906" w:type="dxa"/>
            <w:gridSpan w:val="8"/>
            <w:tcBorders>
              <w:top w:val="single" w:color="A6A6A6" w:themeColor="background1" w:themeShade="A6" w:sz="4" w:space="0"/>
            </w:tcBorders>
            <w:vAlign w:val="center"/>
          </w:tcPr>
          <w:p w:rsidRPr="00D00AF6" w:rsidR="005A7DDB" w:rsidP="007B23DC" w:rsidRDefault="00D067FC" w14:paraId="78F1E1F6" w14:textId="0E31091D">
            <w:r w:rsidRPr="00D067FC">
              <w:t>JavaTetris</w:t>
            </w:r>
          </w:p>
        </w:tc>
      </w:tr>
      <w:tr w:rsidRPr="00D00AF6" w:rsidR="00D00AF6" w:rsidTr="005A7DDB" w14:paraId="1F805923" w14:textId="77777777">
        <w:trPr>
          <w:trHeight w:val="284"/>
        </w:trPr>
        <w:tc>
          <w:tcPr>
            <w:tcW w:w="1951" w:type="dxa"/>
            <w:gridSpan w:val="2"/>
            <w:vAlign w:val="center"/>
          </w:tcPr>
          <w:p w:rsidRPr="00D00AF6" w:rsidR="005A7DDB" w:rsidP="005A7DDB" w:rsidRDefault="005A7DDB" w14:paraId="49965610" w14:textId="5B993D85">
            <w:pPr>
              <w:rPr>
                <w:szCs w:val="18"/>
              </w:rPr>
            </w:pPr>
            <w:r w:rsidRPr="00D00AF6">
              <w:rPr>
                <w:szCs w:val="18"/>
              </w:rPr>
              <w:t>Auftraggeber</w:t>
            </w:r>
            <w:r w:rsidR="00C50DA4">
              <w:rPr>
                <w:szCs w:val="18"/>
              </w:rPr>
              <w:t>*in</w:t>
            </w:r>
            <w:r w:rsidRPr="00D00AF6">
              <w:rPr>
                <w:szCs w:val="18"/>
              </w:rPr>
              <w:t>:</w:t>
            </w:r>
          </w:p>
        </w:tc>
        <w:tc>
          <w:tcPr>
            <w:tcW w:w="7906" w:type="dxa"/>
            <w:gridSpan w:val="8"/>
            <w:vAlign w:val="center"/>
          </w:tcPr>
          <w:p w:rsidRPr="00D00AF6" w:rsidR="005A7DDB" w:rsidP="007B23DC" w:rsidRDefault="3EF62EC4" w14:paraId="27706FDE" w14:textId="417EB885">
            <w:pPr>
              <w:rPr>
                <w:color w:val="A6A6A6" w:themeColor="background1" w:themeShade="A6"/>
              </w:rPr>
            </w:pPr>
            <w:r w:rsidRPr="3EF62EC4">
              <w:t>Günther</w:t>
            </w:r>
            <w:r w:rsidRPr="511850F8" w:rsidR="56B2878C">
              <w:t xml:space="preserve"> </w:t>
            </w:r>
            <w:r w:rsidRPr="511850F8" w:rsidR="511850F8">
              <w:t>Hölzl</w:t>
            </w:r>
          </w:p>
        </w:tc>
      </w:tr>
      <w:tr w:rsidRPr="00D00AF6" w:rsidR="00D00AF6" w:rsidTr="005A7DDB" w14:paraId="027E4926" w14:textId="77777777">
        <w:trPr>
          <w:trHeight w:val="284"/>
        </w:trPr>
        <w:tc>
          <w:tcPr>
            <w:tcW w:w="1951" w:type="dxa"/>
            <w:gridSpan w:val="2"/>
            <w:vAlign w:val="center"/>
          </w:tcPr>
          <w:p w:rsidRPr="00D00AF6" w:rsidR="005A7DDB" w:rsidP="005A7DDB" w:rsidRDefault="005A7DDB" w14:paraId="19E8641E" w14:textId="5A1778E1">
            <w:pPr>
              <w:rPr>
                <w:szCs w:val="18"/>
              </w:rPr>
            </w:pPr>
            <w:r w:rsidRPr="00D00AF6">
              <w:rPr>
                <w:szCs w:val="18"/>
              </w:rPr>
              <w:t>Auftragnehmer</w:t>
            </w:r>
            <w:r w:rsidR="00C50DA4">
              <w:rPr>
                <w:szCs w:val="18"/>
              </w:rPr>
              <w:t>*in</w:t>
            </w:r>
            <w:r w:rsidRPr="00D00AF6">
              <w:rPr>
                <w:szCs w:val="18"/>
              </w:rPr>
              <w:t>:</w:t>
            </w:r>
          </w:p>
        </w:tc>
        <w:tc>
          <w:tcPr>
            <w:tcW w:w="7906" w:type="dxa"/>
            <w:gridSpan w:val="8"/>
            <w:vAlign w:val="center"/>
          </w:tcPr>
          <w:p w:rsidRPr="00D00AF6" w:rsidR="005A7DDB" w:rsidP="007B23DC" w:rsidRDefault="511850F8" w14:paraId="0355828F" w14:textId="726B84F7">
            <w:pPr>
              <w:rPr>
                <w:color w:val="A6A6A6" w:themeColor="background1" w:themeShade="A6"/>
              </w:rPr>
            </w:pPr>
            <w:r w:rsidRPr="511850F8">
              <w:t>Severin Rosner</w:t>
            </w:r>
            <w:r w:rsidR="00B616A7">
              <w:t xml:space="preserve"> und</w:t>
            </w:r>
            <w:r w:rsidRPr="511850F8">
              <w:t xml:space="preserve"> Roman Krebs</w:t>
            </w:r>
          </w:p>
        </w:tc>
      </w:tr>
      <w:tr w:rsidRPr="00D00AF6" w:rsidR="00D00AF6" w:rsidTr="009E0DD7" w14:paraId="14D64E32" w14:textId="77777777">
        <w:trPr>
          <w:trHeight w:val="284"/>
        </w:trPr>
        <w:tc>
          <w:tcPr>
            <w:tcW w:w="1971" w:type="dxa"/>
            <w:gridSpan w:val="3"/>
            <w:vAlign w:val="center"/>
          </w:tcPr>
          <w:p w:rsidRPr="00D00AF6" w:rsidR="00AD510F" w:rsidP="00F4372F" w:rsidRDefault="00AD510F" w14:paraId="41C8D5D3" w14:textId="77777777">
            <w:pPr>
              <w:spacing w:after="120"/>
              <w:rPr>
                <w:szCs w:val="18"/>
              </w:rPr>
            </w:pPr>
            <w:r w:rsidRPr="00D00AF6">
              <w:rPr>
                <w:szCs w:val="18"/>
              </w:rPr>
              <w:t>Schuljahr:</w:t>
            </w:r>
          </w:p>
        </w:tc>
        <w:tc>
          <w:tcPr>
            <w:tcW w:w="1971" w:type="dxa"/>
            <w:gridSpan w:val="2"/>
            <w:vAlign w:val="center"/>
          </w:tcPr>
          <w:p w:rsidRPr="00D00AF6" w:rsidR="00AD510F" w:rsidP="007B23DC" w:rsidRDefault="00AD510F" w14:paraId="50BFE123" w14:textId="7FF8158B">
            <w:r w:rsidRPr="00B52D71">
              <w:t>20</w:t>
            </w:r>
            <w:r w:rsidRPr="00B52D71" w:rsidR="00F4372F">
              <w:t>21</w:t>
            </w:r>
            <w:r w:rsidRPr="00B52D71">
              <w:t>/</w:t>
            </w:r>
            <w:r w:rsidRPr="00B52D71" w:rsidR="00F4372F">
              <w:t>22</w:t>
            </w:r>
          </w:p>
        </w:tc>
        <w:tc>
          <w:tcPr>
            <w:tcW w:w="1128" w:type="dxa"/>
            <w:vAlign w:val="center"/>
          </w:tcPr>
          <w:p w:rsidRPr="00D00AF6" w:rsidR="00AD510F" w:rsidP="00F4372F" w:rsidRDefault="00AD510F" w14:paraId="6C2CD241" w14:textId="4EA41A84">
            <w:pPr>
              <w:spacing w:after="120"/>
              <w:rPr>
                <w:szCs w:val="18"/>
              </w:rPr>
            </w:pPr>
            <w:r w:rsidRPr="00D00AF6">
              <w:rPr>
                <w:szCs w:val="18"/>
              </w:rPr>
              <w:t>Klasse:</w:t>
            </w:r>
          </w:p>
        </w:tc>
        <w:tc>
          <w:tcPr>
            <w:tcW w:w="2976" w:type="dxa"/>
            <w:gridSpan w:val="3"/>
            <w:vAlign w:val="center"/>
          </w:tcPr>
          <w:p w:rsidRPr="00D00AF6" w:rsidR="00AD510F" w:rsidP="007B23DC" w:rsidRDefault="00B52D71" w14:paraId="0E8AFFF4" w14:textId="670DA99A">
            <w:r w:rsidRPr="00B52D71">
              <w:t>2CI</w:t>
            </w:r>
          </w:p>
        </w:tc>
        <w:tc>
          <w:tcPr>
            <w:tcW w:w="1811" w:type="dxa"/>
            <w:vAlign w:val="center"/>
          </w:tcPr>
          <w:p w:rsidRPr="00D00AF6" w:rsidR="00AD510F" w:rsidP="00F4372F" w:rsidRDefault="00AD510F" w14:paraId="0589DC55" w14:textId="7D6AB3C9">
            <w:pPr>
              <w:spacing w:after="120"/>
              <w:rPr>
                <w:b/>
                <w:szCs w:val="18"/>
              </w:rPr>
            </w:pPr>
          </w:p>
        </w:tc>
      </w:tr>
      <w:tr w:rsidRPr="00D00AF6" w:rsidR="00D00AF6" w:rsidTr="00F4372F" w14:paraId="0BF32B69" w14:textId="77777777">
        <w:trPr>
          <w:trHeight w:val="284" w:hRule="exact"/>
        </w:trPr>
        <w:tc>
          <w:tcPr>
            <w:tcW w:w="1101" w:type="dxa"/>
            <w:tcBorders>
              <w:top w:val="single" w:color="A6A6A6" w:themeColor="background1" w:themeShade="A6" w:sz="4" w:space="0"/>
            </w:tcBorders>
            <w:vAlign w:val="center"/>
          </w:tcPr>
          <w:p w:rsidRPr="00D00AF6" w:rsidR="005A7DDB" w:rsidP="005A7DDB" w:rsidRDefault="005A7DDB" w14:paraId="2A2DEB0E" w14:textId="77777777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gridSpan w:val="3"/>
            <w:tcBorders>
              <w:top w:val="single" w:color="A6A6A6" w:themeColor="background1" w:themeShade="A6" w:sz="4" w:space="0"/>
            </w:tcBorders>
            <w:vAlign w:val="center"/>
          </w:tcPr>
          <w:p w:rsidRPr="00D00AF6" w:rsidR="005A7DDB" w:rsidP="005A7DDB" w:rsidRDefault="005A7DDB" w14:paraId="3E9F5140" w14:textId="77777777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2693" w:type="dxa"/>
            <w:gridSpan w:val="3"/>
            <w:tcBorders>
              <w:top w:val="single" w:color="A6A6A6" w:themeColor="background1" w:themeShade="A6" w:sz="4" w:space="0"/>
            </w:tcBorders>
            <w:vAlign w:val="center"/>
          </w:tcPr>
          <w:p w:rsidRPr="00D00AF6" w:rsidR="005A7DDB" w:rsidP="005A7DDB" w:rsidRDefault="005A7DDB" w14:paraId="00FCE3F0" w14:textId="385D9616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AUTOR</w:t>
            </w:r>
            <w:r w:rsidRPr="00D00AF6" w:rsidR="00AD510F">
              <w:rPr>
                <w:b/>
                <w:sz w:val="14"/>
                <w:szCs w:val="14"/>
              </w:rPr>
              <w:t>IN</w:t>
            </w:r>
            <w:r w:rsidRPr="00D00AF6" w:rsidR="00042E89">
              <w:rPr>
                <w:b/>
                <w:sz w:val="14"/>
                <w:szCs w:val="14"/>
              </w:rPr>
              <w:t>/AUTOR</w:t>
            </w:r>
          </w:p>
        </w:tc>
        <w:tc>
          <w:tcPr>
            <w:tcW w:w="4504" w:type="dxa"/>
            <w:gridSpan w:val="3"/>
            <w:tcBorders>
              <w:top w:val="single" w:color="A6A6A6" w:themeColor="background1" w:themeShade="A6" w:sz="4" w:space="0"/>
            </w:tcBorders>
            <w:vAlign w:val="center"/>
          </w:tcPr>
          <w:p w:rsidRPr="00D00AF6" w:rsidR="005A7DDB" w:rsidP="005A7DDB" w:rsidRDefault="00AD510F" w14:paraId="00C11FF2" w14:textId="7E85F44B">
            <w:pPr>
              <w:rPr>
                <w:b/>
                <w:sz w:val="14"/>
                <w:szCs w:val="14"/>
              </w:rPr>
            </w:pPr>
            <w:r w:rsidRPr="00D00AF6">
              <w:rPr>
                <w:b/>
                <w:sz w:val="14"/>
                <w:szCs w:val="14"/>
              </w:rPr>
              <w:t>ÄNDERUNG</w:t>
            </w:r>
          </w:p>
        </w:tc>
      </w:tr>
      <w:tr w:rsidRPr="00F4372F" w:rsidR="00D00AF6" w:rsidTr="00F4372F" w14:paraId="65D45157" w14:textId="77777777">
        <w:tc>
          <w:tcPr>
            <w:tcW w:w="1101" w:type="dxa"/>
            <w:tcBorders>
              <w:bottom w:val="single" w:color="auto" w:sz="4" w:space="0"/>
            </w:tcBorders>
            <w:vAlign w:val="center"/>
          </w:tcPr>
          <w:p w:rsidRPr="00F4372F" w:rsidR="005A7DDB" w:rsidP="00F4372F" w:rsidRDefault="005A7DDB" w14:paraId="0AD5055E" w14:textId="77777777">
            <w:pPr>
              <w:pStyle w:val="Versionsnummer"/>
              <w:spacing w:after="60"/>
              <w:rPr>
                <w:color w:val="auto"/>
                <w:sz w:val="18"/>
              </w:rPr>
            </w:pPr>
            <w:r w:rsidRPr="00F4372F">
              <w:rPr>
                <w:color w:val="auto"/>
                <w:sz w:val="18"/>
              </w:rPr>
              <w:t>v1.0</w:t>
            </w:r>
          </w:p>
        </w:tc>
        <w:tc>
          <w:tcPr>
            <w:tcW w:w="1559" w:type="dxa"/>
            <w:gridSpan w:val="3"/>
            <w:tcBorders>
              <w:bottom w:val="single" w:color="auto" w:sz="4" w:space="0"/>
            </w:tcBorders>
            <w:vAlign w:val="center"/>
          </w:tcPr>
          <w:p w:rsidRPr="00F4372F" w:rsidR="005A7DDB" w:rsidP="00F4372F" w:rsidRDefault="511850F8" w14:paraId="293BA46A" w14:textId="14187B50">
            <w:pPr>
              <w:pStyle w:val="Versionsnummer"/>
              <w:spacing w:after="60"/>
              <w:rPr>
                <w:color w:val="auto"/>
                <w:sz w:val="18"/>
              </w:rPr>
            </w:pPr>
            <w:r w:rsidRPr="511850F8">
              <w:rPr>
                <w:color w:val="auto"/>
                <w:sz w:val="18"/>
              </w:rPr>
              <w:t>15.2.2022</w:t>
            </w:r>
          </w:p>
        </w:tc>
        <w:tc>
          <w:tcPr>
            <w:tcW w:w="2693" w:type="dxa"/>
            <w:gridSpan w:val="3"/>
            <w:tcBorders>
              <w:bottom w:val="single" w:color="auto" w:sz="4" w:space="0"/>
            </w:tcBorders>
            <w:vAlign w:val="center"/>
          </w:tcPr>
          <w:p w:rsidRPr="00F4372F" w:rsidR="005A7DDB" w:rsidP="00F4372F" w:rsidRDefault="00B52D71" w14:paraId="701F38E7" w14:textId="6711A175">
            <w:pPr>
              <w:pStyle w:val="Versionsnummer"/>
              <w:spacing w:after="60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Rosner &amp; Krebs</w:t>
            </w:r>
          </w:p>
        </w:tc>
        <w:tc>
          <w:tcPr>
            <w:tcW w:w="4504" w:type="dxa"/>
            <w:gridSpan w:val="3"/>
            <w:tcBorders>
              <w:bottom w:val="single" w:color="auto" w:sz="4" w:space="0"/>
            </w:tcBorders>
            <w:vAlign w:val="center"/>
          </w:tcPr>
          <w:p w:rsidRPr="00F4372F" w:rsidR="005A7DDB" w:rsidP="00F4372F" w:rsidRDefault="009C2C2C" w14:paraId="78D6DC74" w14:textId="544E827E">
            <w:pPr>
              <w:pStyle w:val="Versionsnummer"/>
              <w:spacing w:after="60"/>
              <w:rPr>
                <w:color w:val="auto"/>
                <w:sz w:val="18"/>
              </w:rPr>
            </w:pPr>
            <w:r w:rsidRPr="00F4372F">
              <w:rPr>
                <w:color w:val="auto"/>
                <w:sz w:val="18"/>
              </w:rPr>
              <w:t>Erstellun</w:t>
            </w:r>
            <w:r w:rsidR="00B52D71">
              <w:rPr>
                <w:color w:val="auto"/>
                <w:sz w:val="18"/>
              </w:rPr>
              <w:t>g</w:t>
            </w:r>
          </w:p>
        </w:tc>
      </w:tr>
    </w:tbl>
    <w:p w:rsidRPr="00D00AF6" w:rsidR="00B91D02" w:rsidP="00B91D02" w:rsidRDefault="00B91D02" w14:paraId="55427552" w14:textId="3E2C60AD">
      <w:bookmarkStart w:name="_Toc239072679" w:id="0"/>
      <w:bookmarkStart w:name="_Toc239073005" w:id="1"/>
    </w:p>
    <w:p w:rsidRPr="00BE035C" w:rsidR="00B91D02" w:rsidP="00B91D02" w:rsidRDefault="00B91D02" w14:paraId="719BA394" w14:textId="459CBAC0"/>
    <w:bookmarkEnd w:id="0"/>
    <w:bookmarkEnd w:id="1"/>
    <w:p w:rsidR="00D8414C" w:rsidP="00D8414C" w:rsidRDefault="00D8414C" w14:paraId="2292F43A" w14:textId="77777777">
      <w:pPr>
        <w:pStyle w:val="Title"/>
        <w:rPr>
          <w:sz w:val="28"/>
          <w:szCs w:val="28"/>
        </w:rPr>
      </w:pPr>
      <w:r>
        <w:rPr>
          <w:sz w:val="28"/>
          <w:szCs w:val="28"/>
        </w:rPr>
        <w:t>Inhalt</w:t>
      </w:r>
    </w:p>
    <w:p w:rsidR="00FA42F5" w:rsidRDefault="00D8414C" w14:paraId="3EFB00E4" w14:textId="7C114CCC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A42F5">
        <w:rPr>
          <w:noProof/>
        </w:rPr>
        <w:t>1</w:t>
      </w:r>
      <w:r w:rsidR="00FA42F5"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de-AT" w:eastAsia="de-AT"/>
        </w:rPr>
        <w:tab/>
      </w:r>
      <w:r w:rsidR="00FA42F5">
        <w:rPr>
          <w:noProof/>
        </w:rPr>
        <w:t>Vorwort</w:t>
      </w:r>
      <w:r w:rsidR="00FA42F5">
        <w:rPr>
          <w:noProof/>
        </w:rPr>
        <w:tab/>
      </w:r>
      <w:r w:rsidR="00FA42F5">
        <w:rPr>
          <w:noProof/>
        </w:rPr>
        <w:fldChar w:fldCharType="begin"/>
      </w:r>
      <w:r w:rsidR="00FA42F5">
        <w:rPr>
          <w:noProof/>
        </w:rPr>
        <w:instrText xml:space="preserve"> PAGEREF _Toc95901698 \h </w:instrText>
      </w:r>
      <w:r w:rsidR="00FA42F5">
        <w:rPr>
          <w:noProof/>
        </w:rPr>
      </w:r>
      <w:r w:rsidR="00FA42F5">
        <w:rPr>
          <w:noProof/>
        </w:rPr>
        <w:fldChar w:fldCharType="separate"/>
      </w:r>
      <w:r w:rsidR="00FA42F5">
        <w:rPr>
          <w:noProof/>
        </w:rPr>
        <w:t>2</w:t>
      </w:r>
      <w:r w:rsidR="00FA42F5">
        <w:rPr>
          <w:noProof/>
        </w:rPr>
        <w:fldChar w:fldCharType="end"/>
      </w:r>
    </w:p>
    <w:p w:rsidR="00FA42F5" w:rsidRDefault="00FA42F5" w14:paraId="3E5E0A36" w14:textId="44A4EA85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2</w:t>
      </w:r>
      <w:r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Ausgangssituation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A42F5" w:rsidRDefault="00FA42F5" w14:paraId="38BA9C39" w14:textId="54AC9D61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3</w:t>
      </w:r>
      <w:r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A42F5" w:rsidRDefault="00FA42F5" w14:paraId="6A08120B" w14:textId="64405312">
      <w:pPr>
        <w:pStyle w:val="TOC2"/>
        <w:tabs>
          <w:tab w:val="left" w:pos="540"/>
          <w:tab w:val="right" w:leader="dot" w:pos="9628"/>
        </w:tabs>
        <w:rPr>
          <w:rFonts w:asciiTheme="minorHAnsi" w:hAnsiTheme="minorHAnsi" w:eastAsiaTheme="minorEastAsia" w:cstheme="minorBidi"/>
          <w:noProof/>
          <w:color w:val="auto"/>
          <w:sz w:val="22"/>
          <w:lang w:val="de-AT" w:eastAsia="de-AT"/>
        </w:rPr>
      </w:pPr>
      <w:r>
        <w:rPr>
          <w:noProof/>
        </w:rPr>
        <w:t>3.1</w:t>
      </w:r>
      <w:r>
        <w:rPr>
          <w:rFonts w:asciiTheme="minorHAnsi" w:hAnsiTheme="minorHAnsi" w:eastAsiaTheme="minorEastAsia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Mussziele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A42F5" w:rsidRDefault="00FA42F5" w14:paraId="52A919F2" w14:textId="5006E3ED">
      <w:pPr>
        <w:pStyle w:val="TOC2"/>
        <w:tabs>
          <w:tab w:val="left" w:pos="540"/>
          <w:tab w:val="right" w:leader="dot" w:pos="9628"/>
        </w:tabs>
        <w:rPr>
          <w:rFonts w:asciiTheme="minorHAnsi" w:hAnsiTheme="minorHAnsi" w:eastAsiaTheme="minorEastAsia" w:cstheme="minorBidi"/>
          <w:noProof/>
          <w:color w:val="auto"/>
          <w:sz w:val="22"/>
          <w:lang w:val="de-AT" w:eastAsia="de-AT"/>
        </w:rPr>
      </w:pPr>
      <w:r>
        <w:rPr>
          <w:noProof/>
        </w:rPr>
        <w:t>3.2</w:t>
      </w:r>
      <w:r>
        <w:rPr>
          <w:rFonts w:asciiTheme="minorHAnsi" w:hAnsiTheme="minorHAnsi" w:eastAsiaTheme="minorEastAsia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Optionale 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A42F5" w:rsidRDefault="00FA42F5" w14:paraId="3C552C9C" w14:textId="6F753EB9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4</w:t>
      </w:r>
      <w:r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Ressourcen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A42F5" w:rsidRDefault="00FA42F5" w14:paraId="2A9D3264" w14:textId="318D0F20">
      <w:pPr>
        <w:pStyle w:val="TOC2"/>
        <w:tabs>
          <w:tab w:val="left" w:pos="540"/>
          <w:tab w:val="right" w:leader="dot" w:pos="9628"/>
        </w:tabs>
        <w:rPr>
          <w:rFonts w:asciiTheme="minorHAnsi" w:hAnsiTheme="minorHAnsi" w:eastAsiaTheme="minorEastAsia" w:cstheme="minorBidi"/>
          <w:noProof/>
          <w:color w:val="auto"/>
          <w:sz w:val="22"/>
          <w:lang w:val="de-AT" w:eastAsia="de-AT"/>
        </w:rPr>
      </w:pPr>
      <w:r>
        <w:rPr>
          <w:noProof/>
        </w:rPr>
        <w:t>4.1</w:t>
      </w:r>
      <w:r>
        <w:rPr>
          <w:rFonts w:asciiTheme="minorHAnsi" w:hAnsiTheme="minorHAnsi" w:eastAsiaTheme="minorEastAsia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GUI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A42F5" w:rsidRDefault="00FA42F5" w14:paraId="6BA2F85F" w14:textId="3A513379">
      <w:pPr>
        <w:pStyle w:val="TOC2"/>
        <w:tabs>
          <w:tab w:val="left" w:pos="540"/>
          <w:tab w:val="right" w:leader="dot" w:pos="9628"/>
        </w:tabs>
        <w:rPr>
          <w:rFonts w:asciiTheme="minorHAnsi" w:hAnsiTheme="minorHAnsi" w:eastAsiaTheme="minorEastAsia" w:cstheme="minorBidi"/>
          <w:noProof/>
          <w:color w:val="auto"/>
          <w:sz w:val="22"/>
          <w:lang w:val="de-AT" w:eastAsia="de-AT"/>
        </w:rPr>
      </w:pPr>
      <w:r>
        <w:rPr>
          <w:noProof/>
        </w:rPr>
        <w:t>4.2</w:t>
      </w:r>
      <w:r>
        <w:rPr>
          <w:rFonts w:asciiTheme="minorHAnsi" w:hAnsiTheme="minorHAnsi" w:eastAsiaTheme="minorEastAsia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Zusätzliches Know-How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A42F5" w:rsidRDefault="00FA42F5" w14:paraId="661F50BE" w14:textId="4DC63CD9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5</w:t>
      </w:r>
      <w:r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Richtlinien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A42F5" w:rsidRDefault="00FA42F5" w14:paraId="5A696928" w14:textId="16B52DF2">
      <w:pPr>
        <w:pStyle w:val="TOC1"/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de-AT" w:eastAsia="de-AT"/>
        </w:rPr>
      </w:pPr>
      <w:r>
        <w:rPr>
          <w:noProof/>
        </w:rPr>
        <w:t>6</w:t>
      </w:r>
      <w:r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val="de-AT" w:eastAsia="de-AT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A42F5" w:rsidRDefault="00FA42F5" w14:paraId="18F3FF19" w14:textId="0A314E70">
      <w:pPr>
        <w:pStyle w:val="TOC2"/>
        <w:tabs>
          <w:tab w:val="left" w:pos="540"/>
          <w:tab w:val="right" w:leader="dot" w:pos="9628"/>
        </w:tabs>
        <w:rPr>
          <w:rFonts w:asciiTheme="minorHAnsi" w:hAnsiTheme="minorHAnsi" w:eastAsiaTheme="minorEastAsia" w:cstheme="minorBidi"/>
          <w:noProof/>
          <w:color w:val="auto"/>
          <w:sz w:val="22"/>
          <w:lang w:val="de-AT" w:eastAsia="de-AT"/>
        </w:rPr>
      </w:pPr>
      <w:r>
        <w:rPr>
          <w:noProof/>
        </w:rPr>
        <w:t>6.1</w:t>
      </w:r>
      <w:r>
        <w:rPr>
          <w:rFonts w:asciiTheme="minorHAnsi" w:hAnsiTheme="minorHAnsi" w:eastAsiaTheme="minorEastAsia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Logisches Ablaufdiagramm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A42F5" w:rsidRDefault="00FA42F5" w14:paraId="638E1435" w14:textId="5BE291D9">
      <w:pPr>
        <w:pStyle w:val="TOC2"/>
        <w:tabs>
          <w:tab w:val="left" w:pos="540"/>
          <w:tab w:val="right" w:leader="dot" w:pos="9628"/>
        </w:tabs>
        <w:rPr>
          <w:rFonts w:asciiTheme="minorHAnsi" w:hAnsiTheme="minorHAnsi" w:eastAsiaTheme="minorEastAsia" w:cstheme="minorBidi"/>
          <w:noProof/>
          <w:color w:val="auto"/>
          <w:sz w:val="22"/>
          <w:lang w:val="de-AT" w:eastAsia="de-AT"/>
        </w:rPr>
      </w:pPr>
      <w:r>
        <w:rPr>
          <w:noProof/>
        </w:rPr>
        <w:t>6.2</w:t>
      </w:r>
      <w:r>
        <w:rPr>
          <w:rFonts w:asciiTheme="minorHAnsi" w:hAnsiTheme="minorHAnsi" w:eastAsiaTheme="minorEastAsia" w:cstheme="minorBidi"/>
          <w:noProof/>
          <w:color w:val="auto"/>
          <w:sz w:val="22"/>
          <w:lang w:val="de-AT" w:eastAsia="de-AT"/>
        </w:rPr>
        <w:tab/>
      </w:r>
      <w:r>
        <w:rPr>
          <w:noProof/>
        </w:rPr>
        <w:t>Skizzen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_Toc95901709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8414C" w:rsidP="00D8414C" w:rsidRDefault="00D8414C" w14:paraId="0C04033A" w14:textId="5CAA22F3">
      <w:r>
        <w:fldChar w:fldCharType="end"/>
      </w:r>
    </w:p>
    <w:p w:rsidRPr="001E78B1" w:rsidR="00D8414C" w:rsidP="00D8414C" w:rsidRDefault="00D8414C" w14:paraId="10FC77CE" w14:textId="77777777">
      <w:pPr>
        <w:spacing w:line="240" w:lineRule="auto"/>
      </w:pPr>
      <w:r>
        <w:br w:type="page"/>
      </w:r>
    </w:p>
    <w:p w:rsidR="00D8414C" w:rsidP="00D8414C" w:rsidRDefault="00D8414C" w14:paraId="408CC1FF" w14:textId="77777777">
      <w:pPr>
        <w:pStyle w:val="Heading1"/>
        <w:numPr>
          <w:ilvl w:val="0"/>
          <w:numId w:val="0"/>
        </w:numPr>
        <w:ind w:left="431"/>
        <w:sectPr w:rsidR="00D8414C" w:rsidSect="00F427D0">
          <w:headerReference w:type="default" r:id="rId11"/>
          <w:footerReference w:type="default" r:id="rId12"/>
          <w:pgSz w:w="11906" w:h="16838" w:code="9"/>
          <w:pgMar w:top="-2126" w:right="1134" w:bottom="709" w:left="1134" w:header="851" w:footer="992" w:gutter="0"/>
          <w:cols w:space="708"/>
          <w:docGrid w:linePitch="360"/>
        </w:sectPr>
      </w:pPr>
      <w:bookmarkStart w:name="_Toc239072680" w:id="2"/>
      <w:bookmarkStart w:name="_Toc239073006" w:id="3"/>
    </w:p>
    <w:p w:rsidR="00D8414C" w:rsidP="00D8414C" w:rsidRDefault="00D8414C" w14:paraId="72FB3B42" w14:textId="3A59085A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2"/>
        <w:jc w:val="both"/>
      </w:pPr>
      <w:bookmarkStart w:name="_Toc95901698" w:id="4"/>
      <w:bookmarkEnd w:id="2"/>
      <w:bookmarkEnd w:id="3"/>
      <w:r>
        <w:t>Vorwort</w:t>
      </w:r>
      <w:bookmarkEnd w:id="4"/>
      <w:r w:rsidR="009C29F4">
        <w:t>e</w:t>
      </w:r>
    </w:p>
    <w:p w:rsidRPr="0007088A" w:rsidR="4763F281" w:rsidP="0007088A" w:rsidRDefault="4763F281" w14:paraId="79C44C39" w14:textId="0FD12615">
      <w:pPr>
        <w:rPr>
          <w:rFonts w:eastAsia="Calibri"/>
          <w:lang w:val="de-AT"/>
        </w:rPr>
      </w:pPr>
      <w:r w:rsidRPr="4763F281">
        <w:rPr>
          <w:rFonts w:eastAsia="Calibri"/>
          <w:lang w:val="de-AT"/>
        </w:rPr>
        <w:t>„JavaTetris“ ist ein Klon des beliebten Retrospiels „</w:t>
      </w:r>
      <w:hyperlink r:id="rId13">
        <w:r w:rsidRPr="4763F281">
          <w:rPr>
            <w:rStyle w:val="Hyperlink"/>
            <w:lang w:val="de-AT"/>
          </w:rPr>
          <w:t>Tetris</w:t>
        </w:r>
      </w:hyperlink>
      <w:r w:rsidRPr="4763F281">
        <w:rPr>
          <w:rFonts w:eastAsia="Calibri"/>
          <w:lang w:val="de-AT"/>
        </w:rPr>
        <w:t xml:space="preserve">“, welches man auf </w:t>
      </w:r>
      <w:hyperlink r:id="rId14">
        <w:r w:rsidRPr="4763F281">
          <w:rPr>
            <w:rStyle w:val="Hyperlink"/>
            <w:lang w:val="de-AT"/>
          </w:rPr>
          <w:t>tetris.com</w:t>
        </w:r>
      </w:hyperlink>
      <w:r w:rsidRPr="4763F281">
        <w:rPr>
          <w:rFonts w:eastAsia="Calibri"/>
          <w:lang w:val="de-AT"/>
        </w:rPr>
        <w:t xml:space="preserve"> kostenlos spielen kann. Jedoch wird dieses Programm mit verschiedenen Modi und Statistikübersichten erweitert</w:t>
      </w:r>
      <w:r w:rsidR="0056650D">
        <w:rPr>
          <w:rFonts w:eastAsia="Calibri"/>
          <w:lang w:val="de-AT"/>
        </w:rPr>
        <w:t>,</w:t>
      </w:r>
      <w:r w:rsidRPr="4763F281">
        <w:rPr>
          <w:rFonts w:eastAsia="Calibri"/>
          <w:lang w:val="de-AT"/>
        </w:rPr>
        <w:t xml:space="preserve"> reizt mit L</w:t>
      </w:r>
      <w:r w:rsidR="002C6A27">
        <w:rPr>
          <w:rFonts w:eastAsia="Calibri"/>
          <w:lang w:val="de-AT"/>
        </w:rPr>
        <w:t>eaderboards</w:t>
      </w:r>
      <w:r w:rsidRPr="4763F281">
        <w:rPr>
          <w:rFonts w:eastAsia="Calibri"/>
          <w:lang w:val="de-AT"/>
        </w:rPr>
        <w:t xml:space="preserve"> und</w:t>
      </w:r>
      <w:r w:rsidR="0056650D">
        <w:rPr>
          <w:rFonts w:eastAsia="Calibri"/>
          <w:lang w:val="de-AT"/>
        </w:rPr>
        <w:t xml:space="preserve"> wird v</w:t>
      </w:r>
      <w:r w:rsidR="00274A98">
        <w:rPr>
          <w:rFonts w:eastAsia="Calibri"/>
          <w:lang w:val="de-AT"/>
        </w:rPr>
        <w:t>on Hintergrundmusik musikalisch untermalt</w:t>
      </w:r>
      <w:r w:rsidRPr="4763F281">
        <w:rPr>
          <w:rFonts w:eastAsia="Calibri"/>
          <w:lang w:val="de-AT"/>
        </w:rPr>
        <w:t>.</w:t>
      </w:r>
    </w:p>
    <w:p w:rsidR="00D8414C" w:rsidP="00D8414C" w:rsidRDefault="00D8414C" w14:paraId="13F755D6" w14:textId="77777777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2"/>
        <w:jc w:val="both"/>
      </w:pPr>
      <w:bookmarkStart w:name="_Toc226030647" w:id="5"/>
      <w:bookmarkStart w:name="_Toc95901699" w:id="6"/>
      <w:r w:rsidRPr="00E53F1D">
        <w:t>Ausgangssituation</w:t>
      </w:r>
      <w:bookmarkEnd w:id="5"/>
      <w:bookmarkEnd w:id="6"/>
    </w:p>
    <w:p w:rsidRPr="005652C1" w:rsidR="00D8414C" w:rsidP="00D8414C" w:rsidRDefault="00952B33" w14:paraId="12A4BFA0" w14:textId="09C2B13B">
      <w:pPr>
        <w:rPr>
          <w:lang w:val="de-AT"/>
        </w:rPr>
      </w:pPr>
      <w:r>
        <w:rPr>
          <w:lang w:val="de-AT"/>
        </w:rPr>
        <w:t xml:space="preserve">In Softwareentwicklung ist bis </w:t>
      </w:r>
      <w:r w:rsidR="00B95B20">
        <w:rPr>
          <w:lang w:val="de-AT"/>
        </w:rPr>
        <w:t>zum 19.4.</w:t>
      </w:r>
      <w:r w:rsidR="00713AD4">
        <w:rPr>
          <w:lang w:val="de-AT"/>
        </w:rPr>
        <w:t>2022</w:t>
      </w:r>
      <w:r w:rsidR="00B95B20">
        <w:rPr>
          <w:lang w:val="de-AT"/>
        </w:rPr>
        <w:t xml:space="preserve"> in Zweier Teams ein Projekt </w:t>
      </w:r>
      <w:r w:rsidR="008D150B">
        <w:rPr>
          <w:lang w:val="de-AT"/>
        </w:rPr>
        <w:t>mit den bisher gelernten Java Kenntnissen umzusetzen.</w:t>
      </w:r>
      <w:r w:rsidR="00530B50">
        <w:rPr>
          <w:lang w:val="de-AT"/>
        </w:rPr>
        <w:t xml:space="preserve"> Wir haben uns für das Retrospiel Tetris entschieden.</w:t>
      </w:r>
    </w:p>
    <w:p w:rsidR="00D8414C" w:rsidP="00D8414C" w:rsidRDefault="00D8414C" w14:paraId="55580F2D" w14:textId="77777777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1" w:hanging="431"/>
        <w:jc w:val="both"/>
      </w:pPr>
      <w:bookmarkStart w:name="_Toc226030648" w:id="7"/>
      <w:bookmarkStart w:name="_Toc95901700" w:id="8"/>
      <w:r>
        <w:t>Ziele</w:t>
      </w:r>
      <w:bookmarkEnd w:id="7"/>
      <w:bookmarkEnd w:id="8"/>
    </w:p>
    <w:p w:rsidRPr="00CD411E" w:rsidR="00CD411E" w:rsidP="00AE396B" w:rsidRDefault="00CD411E" w14:paraId="5DEFEA6A" w14:textId="7894A78C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name="_Toc95901701" w:id="9"/>
      <w:r>
        <w:t>Mussziele</w:t>
      </w:r>
      <w:bookmarkEnd w:id="9"/>
    </w:p>
    <w:p w:rsidRPr="00BE5C36" w:rsidR="00B523E0" w:rsidP="00D94A59" w:rsidRDefault="00B523E0" w14:paraId="5A3FDA54" w14:textId="50E60D8C">
      <w:r w:rsidRPr="00BE5C36">
        <w:t xml:space="preserve">Beim </w:t>
      </w:r>
      <w:r w:rsidRPr="00464F04">
        <w:t>Starte</w:t>
      </w:r>
      <w:r w:rsidRPr="00BE5C36">
        <w:t xml:space="preserve">n erscheint ein Menü. Darin </w:t>
      </w:r>
      <w:r w:rsidRPr="00464F04">
        <w:t>kann ma</w:t>
      </w:r>
      <w:r w:rsidRPr="00BE5C36">
        <w:t>n einen Modi („Tutorial“, „</w:t>
      </w:r>
      <w:r w:rsidR="00822ADA">
        <w:t xml:space="preserve">Classic“, </w:t>
      </w:r>
      <w:r w:rsidRPr="00BE5C36">
        <w:t>„Endlos“, „Gegen die Zeit“) auswählen, Leaderboard</w:t>
      </w:r>
      <w:r w:rsidR="00820634">
        <w:t>s</w:t>
      </w:r>
      <w:r w:rsidRPr="00BE5C36">
        <w:t xml:space="preserve"> ansehen (Highscores</w:t>
      </w:r>
      <w:r w:rsidR="009037E8">
        <w:t xml:space="preserve"> pro Modus</w:t>
      </w:r>
      <w:r w:rsidRPr="00BE5C36">
        <w:t xml:space="preserve">, Spielzeit, meisten Spiele), einen (lokalen) Account </w:t>
      </w:r>
      <w:r w:rsidR="00C50005">
        <w:t>registrieren und anmelden</w:t>
      </w:r>
      <w:r w:rsidRPr="00BE5C36">
        <w:t xml:space="preserve">, verschiedene Einstellungen </w:t>
      </w:r>
      <w:r w:rsidR="003F3FA4">
        <w:t>ändern</w:t>
      </w:r>
      <w:r w:rsidRPr="00BE5C36">
        <w:t xml:space="preserve"> und etwas über das Projekt erfahren. </w:t>
      </w:r>
    </w:p>
    <w:p w:rsidR="00762A12" w:rsidP="00D94A59" w:rsidRDefault="00B523E0" w14:paraId="1ACED6B2" w14:textId="1674A8B3">
      <w:r w:rsidRPr="00BE5C36">
        <w:t xml:space="preserve">Durch die </w:t>
      </w:r>
      <w:r w:rsidR="00635564">
        <w:t>erspielten</w:t>
      </w:r>
      <w:r w:rsidRPr="00BE5C36">
        <w:t xml:space="preserve"> </w:t>
      </w:r>
      <w:r w:rsidR="00635564">
        <w:t>Scores</w:t>
      </w:r>
      <w:r w:rsidRPr="00BE5C36">
        <w:t xml:space="preserve"> steigt man </w:t>
      </w:r>
      <w:r w:rsidR="00037CEE">
        <w:t>i</w:t>
      </w:r>
      <w:r w:rsidR="00A327CD">
        <w:t>n den</w:t>
      </w:r>
      <w:r w:rsidR="00037CEE">
        <w:t xml:space="preserve"> Lea</w:t>
      </w:r>
      <w:r w:rsidR="00A327CD">
        <w:t>derboards</w:t>
      </w:r>
      <w:r w:rsidRPr="00BE5C36">
        <w:t xml:space="preserve"> auf und kann sich so eine</w:t>
      </w:r>
      <w:r w:rsidR="005C4A50">
        <w:t>m</w:t>
      </w:r>
      <w:r w:rsidR="002C6A27">
        <w:t xml:space="preserve"> </w:t>
      </w:r>
      <w:r w:rsidRPr="00BE5C36">
        <w:t xml:space="preserve">Wettkampf liefern. </w:t>
      </w:r>
      <w:r w:rsidR="00936EF8">
        <w:t>Hintergrundmusik verschönert das Spielerlebnis.</w:t>
      </w:r>
    </w:p>
    <w:p w:rsidR="009F3942" w:rsidP="009F3942" w:rsidRDefault="00911199" w14:paraId="64C9C13F" w14:textId="5148D06F">
      <w:pPr>
        <w:rPr>
          <w:b/>
          <w:bCs/>
        </w:rPr>
      </w:pPr>
      <w:r w:rsidRPr="00911199">
        <w:rPr>
          <w:b/>
          <w:bCs/>
        </w:rPr>
        <w:t>Task</w:t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ab/>
      </w:r>
      <w:r w:rsidRPr="00911199">
        <w:rPr>
          <w:b/>
          <w:bCs/>
        </w:rPr>
        <w:t>Bearbeiter</w:t>
      </w:r>
    </w:p>
    <w:p w:rsidRPr="00BA2ECB" w:rsidR="00BA2ECB" w:rsidP="009F3942" w:rsidRDefault="00BA2ECB" w14:paraId="45CC099E" w14:textId="785886DC">
      <w:pPr>
        <w:rPr>
          <w:b/>
          <w:bCs/>
          <w:sz w:val="24"/>
          <w:szCs w:val="24"/>
        </w:rPr>
      </w:pPr>
      <w:r w:rsidRPr="00BA2ECB">
        <w:rPr>
          <w:b/>
          <w:bCs/>
          <w:sz w:val="24"/>
          <w:szCs w:val="24"/>
        </w:rPr>
        <w:t>Grafik</w:t>
      </w:r>
    </w:p>
    <w:p w:rsidR="001E149A" w:rsidP="001E149A" w:rsidRDefault="00AD51B5" w14:paraId="1483F0A4" w14:textId="3A50EB39">
      <w:pPr>
        <w:pStyle w:val="ListBullet"/>
      </w:pPr>
      <w:r>
        <w:t>Menü</w:t>
      </w:r>
    </w:p>
    <w:p w:rsidRPr="00911199" w:rsidR="0072285A" w:rsidP="0072285A" w:rsidRDefault="0072285A" w14:paraId="723CDACB" w14:textId="25A2E5AC">
      <w:pPr>
        <w:pStyle w:val="Aufzhlung2"/>
      </w:pPr>
      <w:r w:rsidRPr="00911199">
        <w:t>Modusauswahl</w:t>
      </w:r>
      <w:r w:rsidRPr="00911199" w:rsidR="00704EBD">
        <w:tab/>
      </w:r>
      <w:r w:rsidRPr="00911199" w:rsidR="00704EBD">
        <w:tab/>
      </w:r>
      <w:r w:rsidRPr="00911199" w:rsidR="00704EBD">
        <w:tab/>
      </w:r>
      <w:r w:rsidRPr="00911199" w:rsidR="00704EBD">
        <w:tab/>
      </w:r>
      <w:r w:rsidRPr="00911199" w:rsidR="00704EBD">
        <w:tab/>
      </w:r>
      <w:r w:rsidRPr="00911199" w:rsidR="00704EBD">
        <w:tab/>
      </w:r>
      <w:r w:rsidRPr="00911199" w:rsidR="00704EBD">
        <w:tab/>
      </w:r>
      <w:r w:rsidRPr="00911199" w:rsidR="00704EBD">
        <w:tab/>
      </w:r>
      <w:r w:rsidRPr="00911199" w:rsidR="00704EBD">
        <w:tab/>
      </w:r>
      <w:r w:rsidRPr="00911199" w:rsidR="00A706B9">
        <w:t>Severin Rosner</w:t>
      </w:r>
    </w:p>
    <w:p w:rsidR="0072285A" w:rsidP="0072285A" w:rsidRDefault="0072285A" w14:paraId="1DFDD2A2" w14:textId="1FE94519">
      <w:pPr>
        <w:pStyle w:val="Aufzhlung3"/>
      </w:pPr>
      <w:r>
        <w:t>Tutorial</w:t>
      </w:r>
    </w:p>
    <w:p w:rsidR="0072285A" w:rsidP="0072285A" w:rsidRDefault="0072285A" w14:paraId="26E57FA9" w14:textId="37DAA970">
      <w:pPr>
        <w:pStyle w:val="Aufzhlung3"/>
      </w:pPr>
      <w:r>
        <w:t>Classic</w:t>
      </w:r>
    </w:p>
    <w:p w:rsidR="0072285A" w:rsidP="0072285A" w:rsidRDefault="0072285A" w14:paraId="37CCC11A" w14:textId="278A4D17">
      <w:pPr>
        <w:pStyle w:val="Aufzhlung3"/>
      </w:pPr>
      <w:r>
        <w:t>Endlos</w:t>
      </w:r>
    </w:p>
    <w:p w:rsidR="0072285A" w:rsidP="0072285A" w:rsidRDefault="0072285A" w14:paraId="707E9176" w14:textId="62D44C5E">
      <w:pPr>
        <w:pStyle w:val="Aufzhlung3"/>
      </w:pPr>
      <w:r>
        <w:t>Gegen die Zeit</w:t>
      </w:r>
    </w:p>
    <w:p w:rsidR="00CA0AE3" w:rsidP="0072285A" w:rsidRDefault="00CA0AE3" w14:paraId="309EA1D4" w14:textId="47E488D8">
      <w:pPr>
        <w:pStyle w:val="Aufzhlung3"/>
      </w:pPr>
      <w:r>
        <w:t>Zurück zum Menü</w:t>
      </w:r>
    </w:p>
    <w:p w:rsidR="003079AB" w:rsidP="003079AB" w:rsidRDefault="004B37C1" w14:paraId="33695D4B" w14:textId="12A34789">
      <w:pPr>
        <w:pStyle w:val="Aufzhlung2"/>
      </w:pPr>
      <w:r>
        <w:t>Leaderboard / Statistik</w:t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A706B9">
        <w:tab/>
      </w:r>
      <w:r w:rsidR="008302F0">
        <w:t>Roman Krebs</w:t>
      </w:r>
    </w:p>
    <w:p w:rsidR="00A16F35" w:rsidP="00A16F35" w:rsidRDefault="00EC67E0" w14:paraId="1340F474" w14:textId="388048D8">
      <w:pPr>
        <w:pStyle w:val="Aufzhlung3"/>
      </w:pPr>
      <w:r>
        <w:t>Eigene Highscoreübersicht</w:t>
      </w:r>
    </w:p>
    <w:p w:rsidR="00CE0C49" w:rsidP="00CE0C49" w:rsidRDefault="00EC67E0" w14:paraId="20BC0530" w14:textId="2498584B">
      <w:pPr>
        <w:pStyle w:val="Aufzhlung3"/>
      </w:pPr>
      <w:r>
        <w:t>Dropdown für pro Modus Leaderboard</w:t>
      </w:r>
    </w:p>
    <w:p w:rsidR="00CA0AE3" w:rsidP="00CA0AE3" w:rsidRDefault="00CA0AE3" w14:paraId="686AF215" w14:textId="515B83B2">
      <w:pPr>
        <w:pStyle w:val="Aufzhlung3"/>
      </w:pPr>
      <w:r>
        <w:t>Zurück zum Menü</w:t>
      </w:r>
    </w:p>
    <w:p w:rsidR="00CE0C49" w:rsidP="00CE0C49" w:rsidRDefault="00CE0C49" w14:paraId="0A13D023" w14:textId="63F57C52">
      <w:pPr>
        <w:pStyle w:val="Aufzhlung2"/>
      </w:pPr>
      <w:r>
        <w:t>Account</w:t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C6237D">
        <w:tab/>
      </w:r>
      <w:r w:rsidR="00FE0041">
        <w:t>Severin Rosner</w:t>
      </w:r>
    </w:p>
    <w:p w:rsidR="00CE0C49" w:rsidP="00CE0C49" w:rsidRDefault="00CE0C49" w14:paraId="7FA7FAE1" w14:textId="4E1569C1">
      <w:pPr>
        <w:pStyle w:val="Aufzhlung3"/>
      </w:pPr>
      <w:r>
        <w:t>Benutzernamefeld</w:t>
      </w:r>
    </w:p>
    <w:p w:rsidR="00CE0C49" w:rsidP="00CE0C49" w:rsidRDefault="00CE0C49" w14:paraId="2747CBD1" w14:textId="2803E3C5">
      <w:pPr>
        <w:pStyle w:val="Aufzhlung3"/>
      </w:pPr>
      <w:r>
        <w:t>Passwortfeld</w:t>
      </w:r>
    </w:p>
    <w:p w:rsidR="00CE0C49" w:rsidP="00CE0C49" w:rsidRDefault="00CE0C49" w14:paraId="65E3D7A1" w14:textId="31140B89">
      <w:pPr>
        <w:pStyle w:val="Aufzhlung3"/>
      </w:pPr>
      <w:r>
        <w:t>Login Button</w:t>
      </w:r>
    </w:p>
    <w:p w:rsidR="00CE0C49" w:rsidP="00CE0C49" w:rsidRDefault="00CE0C49" w14:paraId="04F13EFC" w14:textId="2858E35B">
      <w:pPr>
        <w:pStyle w:val="Aufzhlung3"/>
      </w:pPr>
      <w:r>
        <w:t>Registrieren Button</w:t>
      </w:r>
    </w:p>
    <w:p w:rsidR="00CA0AE3" w:rsidP="00CA0AE3" w:rsidRDefault="00CA0AE3" w14:paraId="069CD0C2" w14:textId="08A47CC7">
      <w:pPr>
        <w:pStyle w:val="Aufzhlung3"/>
      </w:pPr>
      <w:r>
        <w:t>Zurück zum Menü</w:t>
      </w:r>
    </w:p>
    <w:p w:rsidR="00CE0C49" w:rsidP="00CE0C49" w:rsidRDefault="00CE0C49" w14:paraId="08C35C55" w14:textId="17EF43C8">
      <w:pPr>
        <w:pStyle w:val="Aufzhlung2"/>
      </w:pPr>
      <w:r>
        <w:t>Einstellungen</w:t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6E6B61">
        <w:t>Severin Rosner</w:t>
      </w:r>
    </w:p>
    <w:p w:rsidR="00CE0C49" w:rsidP="003C3538" w:rsidRDefault="00582A34" w14:paraId="765980CB" w14:textId="21F29FE0">
      <w:pPr>
        <w:pStyle w:val="Aufzhlung3"/>
      </w:pPr>
      <w:r>
        <w:t>Lautstärke Regler</w:t>
      </w:r>
    </w:p>
    <w:p w:rsidR="00582A34" w:rsidP="00094CF4" w:rsidRDefault="00582A34" w14:paraId="711E24F2" w14:textId="34B527E3">
      <w:pPr>
        <w:pStyle w:val="Aufzhlung3"/>
      </w:pPr>
      <w:r>
        <w:t>Sprache Dropdown</w:t>
      </w:r>
    </w:p>
    <w:p w:rsidR="00BC49F9" w:rsidP="00BC49F9" w:rsidRDefault="00094CF4" w14:paraId="450B88F3" w14:textId="37F310D2">
      <w:pPr>
        <w:pStyle w:val="Aufzhlung3"/>
      </w:pPr>
      <w:r>
        <w:t>Keymapping / Controls</w:t>
      </w:r>
    </w:p>
    <w:p w:rsidR="00BC49F9" w:rsidP="00BC49F9" w:rsidRDefault="00BC49F9" w14:paraId="2070CB89" w14:textId="2DD59073">
      <w:pPr>
        <w:pStyle w:val="ListBullet"/>
        <w:numPr>
          <w:ilvl w:val="0"/>
          <w:numId w:val="0"/>
        </w:numPr>
        <w:ind w:left="284"/>
      </w:pPr>
      <w:r>
        <w:tab/>
      </w:r>
      <w:r>
        <w:tab/>
      </w:r>
      <w:r>
        <w:t>- Mapping für jede Funktion</w:t>
      </w:r>
    </w:p>
    <w:p w:rsidR="00BC49F9" w:rsidP="00BC49F9" w:rsidRDefault="00BC49F9" w14:paraId="223D0377" w14:textId="01095449">
      <w:pPr>
        <w:pStyle w:val="ListBullet"/>
        <w:numPr>
          <w:ilvl w:val="0"/>
          <w:numId w:val="0"/>
        </w:numPr>
        <w:ind w:left="284"/>
      </w:pPr>
      <w:r>
        <w:tab/>
      </w:r>
      <w:r>
        <w:tab/>
      </w:r>
      <w:r>
        <w:t>- Speichern</w:t>
      </w:r>
    </w:p>
    <w:p w:rsidR="00BC49F9" w:rsidP="00BC49F9" w:rsidRDefault="00BC49F9" w14:paraId="5B61874D" w14:textId="67032182">
      <w:pPr>
        <w:pStyle w:val="ListBullet"/>
        <w:numPr>
          <w:ilvl w:val="0"/>
          <w:numId w:val="0"/>
        </w:numPr>
        <w:ind w:left="284"/>
      </w:pPr>
      <w:r>
        <w:tab/>
      </w:r>
      <w:r>
        <w:tab/>
      </w:r>
      <w:r>
        <w:t>- Zurücksetzen</w:t>
      </w:r>
    </w:p>
    <w:p w:rsidR="00BC49F9" w:rsidP="00BC49F9" w:rsidRDefault="00E117AE" w14:paraId="6A18061E" w14:textId="0F2BDB92">
      <w:pPr>
        <w:pStyle w:val="Aufzhlung3"/>
      </w:pPr>
      <w:r>
        <w:t xml:space="preserve">Einstellungen </w:t>
      </w:r>
      <w:r w:rsidR="00BC49F9">
        <w:t>Zurücksetzen</w:t>
      </w:r>
    </w:p>
    <w:p w:rsidR="00CA0AE3" w:rsidP="00CA0AE3" w:rsidRDefault="00CA0AE3" w14:paraId="04909550" w14:textId="60A0FA13">
      <w:pPr>
        <w:pStyle w:val="Aufzhlung3"/>
      </w:pPr>
      <w:r>
        <w:t>Zurück zum Menü</w:t>
      </w:r>
    </w:p>
    <w:p w:rsidR="00E117AE" w:rsidP="000E1FC8" w:rsidRDefault="000E1FC8" w14:paraId="47FCEE2B" w14:textId="6967D110">
      <w:pPr>
        <w:pStyle w:val="Aufzhlung2"/>
      </w:pPr>
      <w:r>
        <w:t>About / Info</w:t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>Severin Rosner</w:t>
      </w:r>
    </w:p>
    <w:p w:rsidR="00817616" w:rsidP="00CA0AE3" w:rsidRDefault="000E1FC8" w14:paraId="4DFF5222" w14:textId="111A1EBF">
      <w:pPr>
        <w:pStyle w:val="Aufzhlung3"/>
      </w:pPr>
      <w:r>
        <w:t>Infoseite</w:t>
      </w:r>
      <w:r w:rsidR="00CA0AE3">
        <w:t xml:space="preserve"> und zurück zum Menü</w:t>
      </w:r>
    </w:p>
    <w:p w:rsidR="00817616" w:rsidP="00817616" w:rsidRDefault="00817616" w14:paraId="0C6F662B" w14:textId="2A09FC8B">
      <w:pPr>
        <w:pStyle w:val="ListBullet"/>
      </w:pPr>
      <w:r>
        <w:t>Spiel</w:t>
      </w:r>
      <w:r w:rsidR="00A74817">
        <w:t xml:space="preserve"> (jeder Modus)</w:t>
      </w:r>
    </w:p>
    <w:p w:rsidR="00840CF1" w:rsidP="00840CF1" w:rsidRDefault="00840CF1" w14:paraId="4A25B1AE" w14:textId="7A6270B7">
      <w:pPr>
        <w:pStyle w:val="Aufzhlung2"/>
      </w:pPr>
      <w:r>
        <w:t>Spielfeld</w:t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ab/>
      </w:r>
      <w:r w:rsidR="00FE0041">
        <w:t>Roman Krebs</w:t>
      </w:r>
    </w:p>
    <w:p w:rsidR="00840CF1" w:rsidP="00CE27D0" w:rsidRDefault="00A74817" w14:paraId="4325D7B3" w14:textId="13624AF8">
      <w:pPr>
        <w:pStyle w:val="Aufzhlung3"/>
      </w:pPr>
      <w:r>
        <w:t>Nächste Steine Vorschau</w:t>
      </w:r>
    </w:p>
    <w:p w:rsidR="00A74817" w:rsidP="00CE27D0" w:rsidRDefault="00A74817" w14:paraId="6590AB08" w14:textId="3DC4E442">
      <w:pPr>
        <w:pStyle w:val="Aufzhlung3"/>
      </w:pPr>
      <w:r>
        <w:t>Score</w:t>
      </w:r>
    </w:p>
    <w:p w:rsidR="00A74817" w:rsidP="00CE27D0" w:rsidRDefault="00A74817" w14:paraId="470C5744" w14:textId="256487BA">
      <w:pPr>
        <w:pStyle w:val="Aufzhlung3"/>
      </w:pPr>
      <w:r>
        <w:t>Highscore</w:t>
      </w:r>
    </w:p>
    <w:p w:rsidR="00A74817" w:rsidP="00CE27D0" w:rsidRDefault="00A74817" w14:paraId="4B764130" w14:textId="57F1BE61">
      <w:pPr>
        <w:pStyle w:val="Aufzhlung3"/>
      </w:pPr>
      <w:r>
        <w:t>Highscore vom ersten Platz</w:t>
      </w:r>
    </w:p>
    <w:p w:rsidR="005B338B" w:rsidP="005B338B" w:rsidRDefault="005B338B" w14:paraId="769414F5" w14:textId="4A2B25C2">
      <w:pPr>
        <w:pStyle w:val="Aufzhlung3"/>
      </w:pPr>
      <w:r>
        <w:t>Einstellungen (-&gt; Einstellungs Seite aufrufen)</w:t>
      </w:r>
    </w:p>
    <w:p w:rsidR="005B338B" w:rsidP="005B338B" w:rsidRDefault="005B338B" w14:paraId="60AB2FE0" w14:textId="02A28F44">
      <w:pPr>
        <w:pStyle w:val="Aufzhlung3"/>
      </w:pPr>
      <w:r>
        <w:t>Pause (-&gt; Weiterspielen und Aufgeben</w:t>
      </w:r>
      <w:r w:rsidR="00FE0041">
        <w:t>)</w:t>
      </w:r>
    </w:p>
    <w:p w:rsidR="00CE27D0" w:rsidP="00CE27D0" w:rsidRDefault="00CE27D0" w14:paraId="74712061" w14:textId="4CFA8403">
      <w:pPr>
        <w:pStyle w:val="Aufzhlung2"/>
      </w:pPr>
      <w:r>
        <w:t>Erneut Spielen (</w:t>
      </w:r>
      <w:r w:rsidR="002E264D">
        <w:t xml:space="preserve">vermutlich </w:t>
      </w:r>
      <w:r>
        <w:t xml:space="preserve">PopUp über </w:t>
      </w:r>
      <w:r w:rsidR="006C304B">
        <w:t>Spielfeld,</w:t>
      </w:r>
      <w:r>
        <w:t xml:space="preserve"> wenn Game Over)</w:t>
      </w:r>
      <w:r w:rsidR="00FE0041">
        <w:tab/>
      </w:r>
      <w:r w:rsidR="00FE0041">
        <w:tab/>
      </w:r>
      <w:r w:rsidR="00FE0041">
        <w:t>Severin Rosner</w:t>
      </w:r>
    </w:p>
    <w:p w:rsidR="00CE27D0" w:rsidP="00CE27D0" w:rsidRDefault="00AE2AA4" w14:paraId="657B16F0" w14:textId="5FC10951">
      <w:pPr>
        <w:pStyle w:val="Aufzhlung3"/>
      </w:pPr>
      <w:r>
        <w:t>Score</w:t>
      </w:r>
    </w:p>
    <w:p w:rsidR="00AE2AA4" w:rsidP="00CE27D0" w:rsidRDefault="00AE2AA4" w14:paraId="12ABB3D8" w14:textId="25E8F722">
      <w:pPr>
        <w:pStyle w:val="Aufzhlung3"/>
      </w:pPr>
      <w:r>
        <w:t>Highscore</w:t>
      </w:r>
    </w:p>
    <w:p w:rsidR="00AE2AA4" w:rsidP="00CE27D0" w:rsidRDefault="006C304B" w14:paraId="255427C7" w14:textId="1F1985F8">
      <w:pPr>
        <w:pStyle w:val="Aufzhlung3"/>
      </w:pPr>
      <w:r>
        <w:t>Punkte,</w:t>
      </w:r>
      <w:r w:rsidR="00CA0AE3">
        <w:t xml:space="preserve"> die gefehlt haben den ersten zu überholen</w:t>
      </w:r>
    </w:p>
    <w:p w:rsidR="00CA0AE3" w:rsidP="00CE27D0" w:rsidRDefault="00CA0AE3" w14:paraId="16C75F76" w14:textId="359A8A48">
      <w:pPr>
        <w:pStyle w:val="Aufzhlung3"/>
      </w:pPr>
      <w:r>
        <w:t>Erneut spielen</w:t>
      </w:r>
    </w:p>
    <w:p w:rsidR="00197986" w:rsidP="00197986" w:rsidRDefault="00CA0AE3" w14:paraId="52693168" w14:textId="49F37CC2">
      <w:pPr>
        <w:pStyle w:val="Aufzhlung3"/>
      </w:pPr>
      <w:r>
        <w:t>Zurück zur Modus Übersicht</w:t>
      </w:r>
    </w:p>
    <w:p w:rsidR="00197986" w:rsidP="00033F70" w:rsidRDefault="00197986" w14:paraId="515F4A1D" w14:textId="76818209">
      <w:pPr>
        <w:pStyle w:val="ListBullet"/>
        <w:numPr>
          <w:ilvl w:val="0"/>
          <w:numId w:val="0"/>
        </w:numPr>
        <w:ind w:left="568"/>
      </w:pPr>
    </w:p>
    <w:p w:rsidRPr="00BA2ECB" w:rsidR="00197986" w:rsidP="00BA2ECB" w:rsidRDefault="00932FB7" w14:paraId="7D9C3A45" w14:textId="26B8AAF1">
      <w:pPr>
        <w:rPr>
          <w:b/>
          <w:bCs/>
          <w:sz w:val="24"/>
          <w:szCs w:val="24"/>
        </w:rPr>
      </w:pPr>
      <w:r w:rsidRPr="00BA2ECB">
        <w:rPr>
          <w:b/>
          <w:bCs/>
          <w:sz w:val="24"/>
          <w:szCs w:val="24"/>
        </w:rPr>
        <w:t>Technik im Hintergrund</w:t>
      </w:r>
    </w:p>
    <w:p w:rsidR="00BA2ECB" w:rsidP="00932FB7" w:rsidRDefault="00BA2ECB" w14:paraId="69E8A670" w14:textId="5576BCC4">
      <w:pPr>
        <w:pStyle w:val="ListBullet"/>
        <w:numPr>
          <w:ilvl w:val="0"/>
          <w:numId w:val="0"/>
        </w:numPr>
        <w:ind w:left="284" w:hanging="284"/>
      </w:pPr>
      <w:r>
        <w:t>Spiel</w:t>
      </w:r>
      <w:r w:rsidR="00984D43">
        <w:t xml:space="preserve"> (jeder Modus)</w:t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47568A">
        <w:t>Roman Krebs</w:t>
      </w:r>
    </w:p>
    <w:p w:rsidR="00932FB7" w:rsidP="00932FB7" w:rsidRDefault="007F40AD" w14:paraId="53038384" w14:textId="69A3656B">
      <w:pPr>
        <w:pStyle w:val="ListBullet"/>
        <w:numPr>
          <w:ilvl w:val="0"/>
          <w:numId w:val="44"/>
        </w:numPr>
      </w:pPr>
      <w:r>
        <w:t>Stein erzeugen</w:t>
      </w:r>
      <w:r w:rsidR="00773D37">
        <w:t xml:space="preserve"> (zufällige Form)</w:t>
      </w:r>
      <w:r w:rsidR="0098365D">
        <w:tab/>
      </w:r>
      <w:r w:rsidR="0098365D">
        <w:tab/>
      </w:r>
      <w:r w:rsidR="0098365D">
        <w:tab/>
      </w:r>
      <w:r w:rsidR="0098365D">
        <w:tab/>
      </w:r>
      <w:r w:rsidR="0098365D">
        <w:tab/>
      </w:r>
      <w:r w:rsidR="006E6B61">
        <w:tab/>
      </w:r>
      <w:r w:rsidR="0098365D">
        <w:tab/>
      </w:r>
      <w:r w:rsidR="0098365D">
        <w:tab/>
      </w:r>
    </w:p>
    <w:p w:rsidR="00773D37" w:rsidP="00932FB7" w:rsidRDefault="00DE616C" w14:paraId="56D3AD59" w14:textId="3B0D6424">
      <w:pPr>
        <w:pStyle w:val="ListBullet"/>
        <w:numPr>
          <w:ilvl w:val="0"/>
          <w:numId w:val="44"/>
        </w:numPr>
      </w:pPr>
      <w:r>
        <w:t>Stein fällt herunter</w:t>
      </w:r>
    </w:p>
    <w:p w:rsidR="0035213B" w:rsidP="00932FB7" w:rsidRDefault="0035213B" w14:paraId="7CDDAACE" w14:textId="16FA9FC9">
      <w:pPr>
        <w:pStyle w:val="ListBullet"/>
        <w:numPr>
          <w:ilvl w:val="0"/>
          <w:numId w:val="44"/>
        </w:numPr>
      </w:pPr>
      <w:r>
        <w:t>Stein kann gedreht werden durch KeyEvents</w:t>
      </w:r>
    </w:p>
    <w:p w:rsidR="00B8168E" w:rsidP="00932FB7" w:rsidRDefault="00B8168E" w14:paraId="08C4BB4B" w14:textId="7618AA4A">
      <w:pPr>
        <w:pStyle w:val="ListBullet"/>
        <w:numPr>
          <w:ilvl w:val="0"/>
          <w:numId w:val="44"/>
        </w:numPr>
      </w:pPr>
      <w:r>
        <w:t>Stein kann nach links/rechts bewegt werden durch KeyEvents</w:t>
      </w:r>
    </w:p>
    <w:p w:rsidR="00B8168E" w:rsidP="00932FB7" w:rsidRDefault="00B8168E" w14:paraId="493CC835" w14:textId="441ACB43">
      <w:pPr>
        <w:pStyle w:val="ListBullet"/>
        <w:numPr>
          <w:ilvl w:val="0"/>
          <w:numId w:val="44"/>
        </w:numPr>
      </w:pPr>
      <w:r>
        <w:t>Stan kann nach unten beschleunigt werden</w:t>
      </w:r>
    </w:p>
    <w:p w:rsidR="00B8168E" w:rsidP="00B8168E" w:rsidRDefault="00B8168E" w14:paraId="0EDCE51C" w14:textId="50A4758E">
      <w:pPr>
        <w:pStyle w:val="ListBullet"/>
        <w:numPr>
          <w:ilvl w:val="0"/>
          <w:numId w:val="44"/>
        </w:numPr>
      </w:pPr>
      <w:r>
        <w:t>Stein kommt auf dem Boden/anderen Steinen auf</w:t>
      </w:r>
    </w:p>
    <w:p w:rsidR="00B8168E" w:rsidP="00B8168E" w:rsidRDefault="006B71B7" w14:paraId="0C493406" w14:textId="17CD8BA8">
      <w:pPr>
        <w:pStyle w:val="ListBullet"/>
        <w:numPr>
          <w:ilvl w:val="1"/>
          <w:numId w:val="44"/>
        </w:numPr>
      </w:pPr>
      <w:r>
        <w:t>Schauen,</w:t>
      </w:r>
      <w:r w:rsidR="00B8168E">
        <w:t xml:space="preserve"> ob Reihe voll ist</w:t>
      </w:r>
    </w:p>
    <w:p w:rsidR="00F943EE" w:rsidP="00F943EE" w:rsidRDefault="00F943EE" w14:paraId="2EF7FA51" w14:textId="2FF6438A">
      <w:pPr>
        <w:pStyle w:val="ListBullet"/>
        <w:numPr>
          <w:ilvl w:val="2"/>
          <w:numId w:val="44"/>
        </w:numPr>
      </w:pPr>
      <w:r>
        <w:t xml:space="preserve">Reihe löschen und </w:t>
      </w:r>
      <w:r w:rsidR="00041942">
        <w:t>XP bekommen</w:t>
      </w:r>
    </w:p>
    <w:p w:rsidR="00041942" w:rsidP="00F943EE" w:rsidRDefault="009B6437" w14:paraId="6108B87F" w14:textId="42FEF92F">
      <w:pPr>
        <w:pStyle w:val="ListBullet"/>
        <w:numPr>
          <w:ilvl w:val="2"/>
          <w:numId w:val="44"/>
        </w:numPr>
      </w:pPr>
      <w:r>
        <w:t>Physik beachten</w:t>
      </w:r>
    </w:p>
    <w:p w:rsidR="007001FE" w:rsidP="007001FE" w:rsidRDefault="006B71B7" w14:paraId="452B810D" w14:textId="71323E39">
      <w:pPr>
        <w:pStyle w:val="ListBullet"/>
        <w:numPr>
          <w:ilvl w:val="1"/>
          <w:numId w:val="44"/>
        </w:numPr>
      </w:pPr>
      <w:r>
        <w:t>Schauen,</w:t>
      </w:r>
      <w:r w:rsidR="007001FE">
        <w:t xml:space="preserve"> ob Stein am oberen Ende ist</w:t>
      </w:r>
    </w:p>
    <w:p w:rsidRPr="00356E27" w:rsidR="007001FE" w:rsidP="007001FE" w:rsidRDefault="007001FE" w14:paraId="69B0BB2C" w14:textId="38DB5BB6">
      <w:pPr>
        <w:pStyle w:val="ListBullet"/>
        <w:numPr>
          <w:ilvl w:val="2"/>
          <w:numId w:val="44"/>
        </w:numPr>
        <w:rPr>
          <w:lang w:val="en-US"/>
        </w:rPr>
      </w:pPr>
      <w:r w:rsidRPr="00356E27">
        <w:rPr>
          <w:lang w:val="en-US"/>
        </w:rPr>
        <w:t>Game Over</w:t>
      </w:r>
      <w:r w:rsidRPr="00356E27" w:rsidR="00356E27">
        <w:rPr>
          <w:lang w:val="en-US"/>
        </w:rPr>
        <w:t xml:space="preserve"> (bis auf Modus: End</w:t>
      </w:r>
      <w:r w:rsidR="00356E27">
        <w:rPr>
          <w:lang w:val="en-US"/>
        </w:rPr>
        <w:t>los)</w:t>
      </w:r>
    </w:p>
    <w:p w:rsidR="00D9609C" w:rsidP="00D9609C" w:rsidRDefault="00D9609C" w14:paraId="09959264" w14:textId="30FDD502">
      <w:pPr>
        <w:pStyle w:val="ListBullet"/>
        <w:numPr>
          <w:ilvl w:val="0"/>
          <w:numId w:val="44"/>
        </w:numPr>
      </w:pPr>
      <w:r>
        <w:t>Score mitzählen</w:t>
      </w:r>
    </w:p>
    <w:p w:rsidR="00B8168E" w:rsidP="00932FB7" w:rsidRDefault="00B1436A" w14:paraId="3FBE49A5" w14:textId="4F703EAE">
      <w:pPr>
        <w:pStyle w:val="ListBullet"/>
        <w:numPr>
          <w:ilvl w:val="0"/>
          <w:numId w:val="44"/>
        </w:numPr>
      </w:pPr>
      <w:r>
        <w:t>Pause PopUp KeyEvent</w:t>
      </w:r>
    </w:p>
    <w:p w:rsidR="00984D43" w:rsidP="00984D43" w:rsidRDefault="00D54255" w14:paraId="72B010B8" w14:textId="089EE99D">
      <w:pPr>
        <w:pStyle w:val="ListBullet"/>
        <w:numPr>
          <w:ilvl w:val="0"/>
          <w:numId w:val="44"/>
        </w:numPr>
      </w:pPr>
      <w:r>
        <w:t xml:space="preserve">Nächste Steine </w:t>
      </w:r>
      <w:r w:rsidR="006F6FD8">
        <w:t>im Vorschau</w:t>
      </w:r>
      <w:r w:rsidR="00EF7AE0">
        <w:t>/Next</w:t>
      </w:r>
      <w:r w:rsidR="006F6FD8">
        <w:t xml:space="preserve"> Fenster anzeigen</w:t>
      </w:r>
    </w:p>
    <w:p w:rsidR="00984D43" w:rsidP="00984D43" w:rsidRDefault="00984D43" w14:paraId="593B2A2A" w14:textId="450F7A34">
      <w:pPr>
        <w:pStyle w:val="ListBullet"/>
        <w:numPr>
          <w:ilvl w:val="0"/>
          <w:numId w:val="0"/>
        </w:numPr>
        <w:ind w:left="284" w:hanging="284"/>
      </w:pPr>
    </w:p>
    <w:p w:rsidR="00984D43" w:rsidP="00984D43" w:rsidRDefault="00984D43" w14:paraId="2FC303E4" w14:textId="0CF25461">
      <w:pPr>
        <w:pStyle w:val="ListBullet"/>
        <w:numPr>
          <w:ilvl w:val="0"/>
          <w:numId w:val="0"/>
        </w:numPr>
        <w:ind w:left="284" w:hanging="284"/>
      </w:pPr>
      <w:r>
        <w:t>Spiel (Modus: Gegen die Zeit)</w:t>
      </w:r>
      <w:r w:rsidR="0047568A">
        <w:tab/>
      </w:r>
      <w:r w:rsidR="0047568A">
        <w:tab/>
      </w:r>
      <w:r w:rsidR="0047568A">
        <w:tab/>
      </w:r>
      <w:r w:rsidR="0047568A">
        <w:tab/>
      </w:r>
      <w:r w:rsidR="0047568A">
        <w:tab/>
      </w:r>
      <w:r w:rsidR="0047568A">
        <w:tab/>
      </w:r>
      <w:r w:rsidR="0047568A">
        <w:tab/>
      </w:r>
      <w:r w:rsidR="0047568A">
        <w:tab/>
      </w:r>
      <w:r w:rsidR="0047568A">
        <w:t>Roman Kr</w:t>
      </w:r>
      <w:r w:rsidR="00303C1A">
        <w:t>ebs</w:t>
      </w:r>
    </w:p>
    <w:p w:rsidR="00984D43" w:rsidP="00984D43" w:rsidRDefault="00984D43" w14:paraId="4AAF58BC" w14:textId="3D45F170">
      <w:pPr>
        <w:pStyle w:val="ListBullet"/>
        <w:numPr>
          <w:ilvl w:val="0"/>
          <w:numId w:val="47"/>
        </w:numPr>
      </w:pPr>
      <w:r>
        <w:t>Zeit einblenden und überprüfen ob Zeit abgelaufen</w:t>
      </w:r>
    </w:p>
    <w:p w:rsidR="00356E27" w:rsidP="00356E27" w:rsidRDefault="00356E27" w14:paraId="63AF6195" w14:textId="02BA992B">
      <w:pPr>
        <w:pStyle w:val="ListBullet"/>
        <w:numPr>
          <w:ilvl w:val="0"/>
          <w:numId w:val="0"/>
        </w:numPr>
        <w:ind w:left="284" w:hanging="284"/>
      </w:pPr>
      <w:r>
        <w:t>Spiel (Modus: Endlos)</w:t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ab/>
      </w:r>
      <w:r w:rsidR="00303C1A">
        <w:t>Roman Krebs</w:t>
      </w:r>
    </w:p>
    <w:p w:rsidR="00307ED3" w:rsidP="00307ED3" w:rsidRDefault="00356E27" w14:paraId="3392D30F" w14:textId="55B4D19C">
      <w:pPr>
        <w:pStyle w:val="ListBullet"/>
        <w:numPr>
          <w:ilvl w:val="0"/>
          <w:numId w:val="47"/>
        </w:numPr>
      </w:pPr>
      <w:r>
        <w:t xml:space="preserve">Wenn oberes Ende erreicht -&gt; </w:t>
      </w:r>
      <w:r w:rsidR="0098365D">
        <w:t>Spielfeld</w:t>
      </w:r>
      <w:r>
        <w:t xml:space="preserve"> </w:t>
      </w:r>
      <w:r w:rsidR="00307ED3">
        <w:t>c</w:t>
      </w:r>
      <w:r>
        <w:t>learen</w:t>
      </w:r>
    </w:p>
    <w:p w:rsidRPr="006E6B61" w:rsidR="00307ED3" w:rsidP="00307ED3" w:rsidRDefault="00307ED3" w14:paraId="1A2968E2" w14:textId="2F0B9016">
      <w:pPr>
        <w:pStyle w:val="ListBullet"/>
        <w:numPr>
          <w:ilvl w:val="0"/>
          <w:numId w:val="0"/>
        </w:numPr>
        <w:rPr>
          <w:lang w:val="en-US"/>
        </w:rPr>
      </w:pPr>
      <w:r w:rsidRPr="006E6B61">
        <w:rPr>
          <w:lang w:val="en-US"/>
        </w:rPr>
        <w:t>Spiel (</w:t>
      </w:r>
      <w:r w:rsidRPr="006E6B61" w:rsidR="00DC3A49">
        <w:rPr>
          <w:lang w:val="en-US"/>
        </w:rPr>
        <w:t xml:space="preserve">Modus: </w:t>
      </w:r>
      <w:r w:rsidRPr="006E6B61">
        <w:rPr>
          <w:lang w:val="en-US"/>
        </w:rPr>
        <w:t>Tutorial)</w:t>
      </w:r>
      <w:r w:rsidRPr="006E6B61" w:rsidR="006E6B61">
        <w:rPr>
          <w:lang w:val="en-US"/>
        </w:rPr>
        <w:tab/>
      </w:r>
      <w:r w:rsidRPr="006E6B61" w:rsidR="006E6B61">
        <w:rPr>
          <w:lang w:val="en-US"/>
        </w:rPr>
        <w:tab/>
      </w:r>
      <w:r w:rsidRPr="006E6B61" w:rsidR="006E6B61">
        <w:rPr>
          <w:lang w:val="en-US"/>
        </w:rPr>
        <w:tab/>
      </w:r>
      <w:r w:rsidRPr="006E6B61" w:rsidR="006E6B61">
        <w:rPr>
          <w:lang w:val="en-US"/>
        </w:rPr>
        <w:tab/>
      </w:r>
      <w:r w:rsidRPr="006E6B61" w:rsidR="006E6B61">
        <w:rPr>
          <w:lang w:val="en-US"/>
        </w:rPr>
        <w:tab/>
      </w:r>
      <w:r w:rsidRPr="006E6B61" w:rsidR="006E6B61">
        <w:rPr>
          <w:lang w:val="en-US"/>
        </w:rPr>
        <w:tab/>
      </w:r>
      <w:r w:rsidRPr="006E6B61" w:rsidR="006E6B61">
        <w:rPr>
          <w:lang w:val="en-US"/>
        </w:rPr>
        <w:tab/>
      </w:r>
      <w:r w:rsidRPr="006E6B61" w:rsidR="006E6B61">
        <w:rPr>
          <w:lang w:val="en-US"/>
        </w:rPr>
        <w:tab/>
      </w:r>
      <w:r w:rsidRPr="006E6B61" w:rsidR="006E6B61">
        <w:rPr>
          <w:lang w:val="en-US"/>
        </w:rPr>
        <w:tab/>
      </w:r>
      <w:r w:rsidRPr="006E6B61" w:rsidR="006E6B61">
        <w:rPr>
          <w:lang w:val="en-US"/>
        </w:rPr>
        <w:t>Severin Ros</w:t>
      </w:r>
      <w:r w:rsidR="006E6B61">
        <w:rPr>
          <w:lang w:val="en-US"/>
        </w:rPr>
        <w:t>ner</w:t>
      </w:r>
    </w:p>
    <w:p w:rsidR="00307ED3" w:rsidP="00307ED3" w:rsidRDefault="00307ED3" w14:paraId="13D0B8A6" w14:textId="0F2BD1B6">
      <w:pPr>
        <w:pStyle w:val="ListBullet"/>
        <w:numPr>
          <w:ilvl w:val="0"/>
          <w:numId w:val="47"/>
        </w:numPr>
      </w:pPr>
      <w:r>
        <w:t>Hinweiseinblendungen für welche Tasten</w:t>
      </w:r>
      <w:r w:rsidR="003D1160">
        <w:t xml:space="preserve"> es gibt</w:t>
      </w:r>
    </w:p>
    <w:p w:rsidR="00307ED3" w:rsidP="00307ED3" w:rsidRDefault="00307ED3" w14:paraId="6B94E160" w14:textId="656816A9">
      <w:pPr>
        <w:pStyle w:val="ListBullet"/>
        <w:numPr>
          <w:ilvl w:val="0"/>
          <w:numId w:val="47"/>
        </w:numPr>
      </w:pPr>
      <w:r>
        <w:t xml:space="preserve">Steine </w:t>
      </w:r>
      <w:r w:rsidR="00DD43C4">
        <w:t>abbremsen,</w:t>
      </w:r>
      <w:r>
        <w:t xml:space="preserve"> wenn Hinweiseinblendung</w:t>
      </w:r>
    </w:p>
    <w:p w:rsidR="00222267" w:rsidP="00DD43C4" w:rsidRDefault="00DD43C4" w14:paraId="2771803C" w14:textId="1EA6C62C">
      <w:pPr>
        <w:pStyle w:val="ListBullet"/>
        <w:numPr>
          <w:ilvl w:val="0"/>
          <w:numId w:val="47"/>
        </w:numPr>
      </w:pPr>
      <w:r>
        <w:t>Wenn alles gezeigt, Tutorial beenden</w:t>
      </w:r>
    </w:p>
    <w:p w:rsidR="00652C6C" w:rsidP="00652C6C" w:rsidRDefault="00652C6C" w14:paraId="086C481B" w14:textId="77777777">
      <w:pPr>
        <w:pStyle w:val="ListBullet"/>
        <w:numPr>
          <w:ilvl w:val="0"/>
          <w:numId w:val="0"/>
        </w:numPr>
        <w:ind w:left="284" w:hanging="284"/>
      </w:pPr>
    </w:p>
    <w:p w:rsidR="00652C6C" w:rsidP="00652C6C" w:rsidRDefault="00652C6C" w14:paraId="6B9B2F78" w14:textId="71C05AB4">
      <w:pPr>
        <w:pStyle w:val="ListBullet"/>
        <w:numPr>
          <w:ilvl w:val="0"/>
          <w:numId w:val="0"/>
        </w:numPr>
        <w:ind w:left="284" w:hanging="284"/>
      </w:pPr>
      <w:r>
        <w:t>Einstellungen</w:t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>Severin Rosner</w:t>
      </w:r>
    </w:p>
    <w:p w:rsidR="00B60C78" w:rsidP="00B60C78" w:rsidRDefault="000038FD" w14:paraId="1A4E226A" w14:textId="1B915691">
      <w:pPr>
        <w:pStyle w:val="ListBullet"/>
        <w:numPr>
          <w:ilvl w:val="0"/>
          <w:numId w:val="48"/>
        </w:numPr>
      </w:pPr>
      <w:r>
        <w:t xml:space="preserve">Einstellungen </w:t>
      </w:r>
      <w:r w:rsidR="00B60C78">
        <w:t>anwenden</w:t>
      </w:r>
    </w:p>
    <w:p w:rsidR="00B60C78" w:rsidP="00B60C78" w:rsidRDefault="00B60C78" w14:paraId="3B51DF03" w14:textId="77777777">
      <w:pPr>
        <w:pStyle w:val="ListBullet"/>
        <w:numPr>
          <w:ilvl w:val="0"/>
          <w:numId w:val="0"/>
        </w:numPr>
      </w:pPr>
    </w:p>
    <w:p w:rsidR="00B60C78" w:rsidP="00B60C78" w:rsidRDefault="00B60C78" w14:paraId="4C5264FD" w14:textId="312A9A9C">
      <w:pPr>
        <w:pStyle w:val="ListBullet"/>
        <w:numPr>
          <w:ilvl w:val="0"/>
          <w:numId w:val="0"/>
        </w:numPr>
      </w:pPr>
      <w:r>
        <w:t>Account</w:t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ab/>
      </w:r>
      <w:r w:rsidR="006E6B61">
        <w:t>Severin Rosner</w:t>
      </w:r>
    </w:p>
    <w:p w:rsidR="00B60C78" w:rsidP="00B60C78" w:rsidRDefault="00B60C78" w14:paraId="62FDAA08" w14:textId="30EDEC29">
      <w:pPr>
        <w:pStyle w:val="ListBullet"/>
        <w:numPr>
          <w:ilvl w:val="0"/>
          <w:numId w:val="48"/>
        </w:numPr>
      </w:pPr>
      <w:r>
        <w:t>Account erstellen</w:t>
      </w:r>
    </w:p>
    <w:p w:rsidR="00B60C78" w:rsidP="00B60C78" w:rsidRDefault="00B60C78" w14:paraId="692F4B92" w14:textId="147E4AFE">
      <w:pPr>
        <w:pStyle w:val="ListBullet"/>
        <w:numPr>
          <w:ilvl w:val="0"/>
          <w:numId w:val="48"/>
        </w:numPr>
      </w:pPr>
      <w:r>
        <w:t>Account speichern</w:t>
      </w:r>
    </w:p>
    <w:p w:rsidRPr="00B60C78" w:rsidR="00B60C78" w:rsidP="00B60C78" w:rsidRDefault="00B60C78" w14:paraId="12FCBE65" w14:textId="0C55164A">
      <w:pPr>
        <w:pStyle w:val="ListBullet"/>
        <w:numPr>
          <w:ilvl w:val="0"/>
          <w:numId w:val="48"/>
        </w:numPr>
        <w:rPr>
          <w:lang w:val="de-AT"/>
        </w:rPr>
      </w:pPr>
      <w:r w:rsidRPr="00B60C78">
        <w:rPr>
          <w:lang w:val="de-AT"/>
        </w:rPr>
        <w:t>Scores und Highscores dann dem</w:t>
      </w:r>
      <w:r>
        <w:rPr>
          <w:lang w:val="de-AT"/>
        </w:rPr>
        <w:t xml:space="preserve"> angemeldeten Account zuweisen</w:t>
      </w:r>
    </w:p>
    <w:p w:rsidRPr="00B60C78" w:rsidR="00B60C78" w:rsidP="00B60C78" w:rsidRDefault="00B60C78" w14:paraId="2E2A09DA" w14:textId="77777777">
      <w:pPr>
        <w:pStyle w:val="ListBullet"/>
        <w:numPr>
          <w:ilvl w:val="0"/>
          <w:numId w:val="0"/>
        </w:numPr>
        <w:ind w:left="720"/>
        <w:rPr>
          <w:lang w:val="de-AT"/>
        </w:rPr>
      </w:pPr>
    </w:p>
    <w:p w:rsidRPr="00762A12" w:rsidR="00C369F2" w:rsidP="0031485A" w:rsidRDefault="00CD411E" w14:paraId="38DBFA07" w14:textId="10DD6FC9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name="_Toc95901702" w:id="10"/>
      <w:r w:rsidRPr="00762A12">
        <w:t>Optionale Ziele</w:t>
      </w:r>
      <w:bookmarkEnd w:id="10"/>
    </w:p>
    <w:p w:rsidR="00FE78AF" w:rsidP="00464F04" w:rsidRDefault="00DD0242" w14:paraId="73946D5E" w14:textId="052691ED">
      <w:r w:rsidRPr="00BE5C36">
        <w:t>Durch einen „Zwei Spieler“ und „Hindernis“ Modus, einstellbare Schwierigkeiten, zusätzlichen Statistiken</w:t>
      </w:r>
      <w:r w:rsidR="00525BC7">
        <w:t xml:space="preserve"> und</w:t>
      </w:r>
      <w:r w:rsidRPr="00BE5C36">
        <w:t xml:space="preserve"> Einstellungen </w:t>
      </w:r>
      <w:r w:rsidR="00525BC7">
        <w:t>sowie</w:t>
      </w:r>
      <w:r w:rsidRPr="00BE5C36">
        <w:t xml:space="preserve"> Sound Effekte</w:t>
      </w:r>
      <w:r w:rsidR="00936EF8">
        <w:t xml:space="preserve"> und Achievements</w:t>
      </w:r>
      <w:r w:rsidRPr="00BE5C36">
        <w:t xml:space="preserve"> </w:t>
      </w:r>
      <w:r w:rsidR="00727C5E">
        <w:t>bietet das Spiel noch mehr</w:t>
      </w:r>
      <w:r w:rsidRPr="00BE5C36">
        <w:t>. </w:t>
      </w:r>
      <w:r w:rsidRPr="00BE5C36" w:rsidR="00CD411E">
        <w:t xml:space="preserve">Möglicherweise ist </w:t>
      </w:r>
      <w:r w:rsidRPr="00BE5C36" w:rsidR="0013478E">
        <w:t xml:space="preserve">sogar ein echter Onlinemodus </w:t>
      </w:r>
      <w:r w:rsidRPr="0013478E" w:rsidR="0013478E">
        <w:t>möglich.</w:t>
      </w:r>
    </w:p>
    <w:p w:rsidR="009E7D7F" w:rsidP="009E7D7F" w:rsidRDefault="00FE78AF" w14:paraId="70F4BC4A" w14:textId="1EDB4BB7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1" w:hanging="431"/>
        <w:jc w:val="both"/>
      </w:pPr>
      <w:bookmarkStart w:name="_Toc95901703" w:id="11"/>
      <w:r>
        <w:t>Ress</w:t>
      </w:r>
      <w:r w:rsidR="009E7D7F">
        <w:t>ourcen</w:t>
      </w:r>
      <w:bookmarkEnd w:id="11"/>
    </w:p>
    <w:p w:rsidR="00A1691B" w:rsidP="00A1691B" w:rsidRDefault="00A1691B" w14:paraId="0FEB6BB8" w14:textId="0EF13F03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r>
        <w:t>GIT</w:t>
      </w:r>
    </w:p>
    <w:p w:rsidRPr="00A1691B" w:rsidR="00A1691B" w:rsidP="00A1691B" w:rsidRDefault="00A1691B" w14:paraId="580DE24F" w14:textId="19111E4B">
      <w:r>
        <w:t xml:space="preserve">Das Projekt </w:t>
      </w:r>
      <w:r w:rsidR="009B586E">
        <w:t>wird auf den</w:t>
      </w:r>
      <w:r>
        <w:t xml:space="preserve"> Schul-Git-Server unter </w:t>
      </w:r>
      <w:r w:rsidR="00414F84">
        <w:t>„2</w:t>
      </w:r>
      <w:r w:rsidRPr="00414F84" w:rsidR="00414F84">
        <w:t>1_2ci/public/projekt02_JavaTetris</w:t>
      </w:r>
      <w:r w:rsidR="00414F84">
        <w:t xml:space="preserve">“ </w:t>
      </w:r>
      <w:r w:rsidR="00917C36">
        <w:t xml:space="preserve">und </w:t>
      </w:r>
      <w:r w:rsidR="00FD4AE1">
        <w:t xml:space="preserve">auf </w:t>
      </w:r>
      <w:r w:rsidR="00EA6EF7">
        <w:t>das private Repository „</w:t>
      </w:r>
      <w:hyperlink w:history="1" r:id="rId15">
        <w:r w:rsidRPr="0042250E" w:rsidR="00D12A88">
          <w:rPr>
            <w:rStyle w:val="Hyperlink"/>
            <w:rFonts w:ascii="Trebuchet MS" w:hAnsi="Trebuchet MS"/>
            <w:sz w:val="20"/>
          </w:rPr>
          <w:t>https://github.com/EinSev/JavaTetris</w:t>
        </w:r>
      </w:hyperlink>
      <w:r w:rsidR="00EA6EF7">
        <w:rPr>
          <w:rStyle w:val="Hyperlink"/>
          <w:rFonts w:ascii="Trebuchet MS" w:hAnsi="Trebuchet MS"/>
          <w:sz w:val="20"/>
        </w:rPr>
        <w:t>“</w:t>
      </w:r>
      <w:r w:rsidR="00D12A88">
        <w:t xml:space="preserve"> </w:t>
      </w:r>
      <w:r w:rsidR="009B586E">
        <w:t>gepusht.</w:t>
      </w:r>
      <w:r w:rsidR="00B1173F">
        <w:t xml:space="preserve"> Befehle dazu findet man in </w:t>
      </w:r>
      <w:hyperlink w:history="1" r:id="rId16">
        <w:r w:rsidRPr="00A607C5" w:rsidR="00B1173F">
          <w:rPr>
            <w:rStyle w:val="Hyperlink"/>
            <w:rFonts w:ascii="Trebuchet MS" w:hAnsi="Trebuchet MS"/>
            <w:sz w:val="20"/>
          </w:rPr>
          <w:t>README.md</w:t>
        </w:r>
      </w:hyperlink>
      <w:r w:rsidR="00C52BA7">
        <w:t>.</w:t>
      </w:r>
      <w:r w:rsidR="00B1173F">
        <w:t xml:space="preserve"> </w:t>
      </w:r>
    </w:p>
    <w:p w:rsidR="009E7D7F" w:rsidP="009E7D7F" w:rsidRDefault="009E7D7F" w14:paraId="0753EBEB" w14:textId="58E7D0FE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name="_Toc95901704" w:id="12"/>
      <w:r>
        <w:t>GUI</w:t>
      </w:r>
      <w:bookmarkEnd w:id="12"/>
    </w:p>
    <w:p w:rsidR="000B6295" w:rsidP="009E7D7F" w:rsidRDefault="000B6295" w14:paraId="42C446FD" w14:textId="10255D33">
      <w:pPr>
        <w:rPr>
          <w:lang w:val="de-AT"/>
        </w:rPr>
      </w:pPr>
      <w:r>
        <w:rPr>
          <w:lang w:val="de-AT"/>
        </w:rPr>
        <w:t>Die grafische Benutzeroberfläche wird mit JavaFX umgesetzt</w:t>
      </w:r>
      <w:r w:rsidR="00EA6EF7">
        <w:rPr>
          <w:lang w:val="de-AT"/>
        </w:rPr>
        <w:t xml:space="preserve">, zur Hilfe wird mit dem Programm </w:t>
      </w:r>
      <w:hyperlink w:history="1" r:id="rId17">
        <w:r w:rsidRPr="008975AA" w:rsidR="00EA6EF7">
          <w:rPr>
            <w:rStyle w:val="Hyperlink"/>
            <w:rFonts w:ascii="Trebuchet MS" w:hAnsi="Trebuchet MS"/>
            <w:sz w:val="20"/>
            <w:lang w:val="de-AT"/>
          </w:rPr>
          <w:t>SceneBuilder</w:t>
        </w:r>
      </w:hyperlink>
      <w:r w:rsidR="00EA6EF7">
        <w:rPr>
          <w:lang w:val="de-AT"/>
        </w:rPr>
        <w:t xml:space="preserve"> gearbeitet</w:t>
      </w:r>
      <w:r>
        <w:rPr>
          <w:lang w:val="de-AT"/>
        </w:rPr>
        <w:t>.</w:t>
      </w:r>
    </w:p>
    <w:p w:rsidR="000B6295" w:rsidP="003053C9" w:rsidRDefault="003053C9" w14:paraId="109803FB" w14:textId="0C92DC31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name="_Toc95901705" w:id="13"/>
      <w:r w:rsidRPr="003053C9">
        <w:t>Zusätzliches Know-How</w:t>
      </w:r>
      <w:bookmarkEnd w:id="13"/>
    </w:p>
    <w:p w:rsidR="003053C9" w:rsidP="00286598" w:rsidRDefault="003053C9" w14:paraId="12CB2A0E" w14:textId="45ABC89E">
      <w:pPr>
        <w:pStyle w:val="ListBullet"/>
      </w:pPr>
      <w:r>
        <w:t>Erweiterte JavaFX Kenntnisse</w:t>
      </w:r>
    </w:p>
    <w:p w:rsidR="00C52BA7" w:rsidP="00C52BA7" w:rsidRDefault="00C52BA7" w14:paraId="4AA38EA0" w14:textId="10809113">
      <w:pPr>
        <w:pStyle w:val="ListBullet"/>
      </w:pPr>
      <w:r>
        <w:t>SceneBuilder und Implementierung von FXML Files</w:t>
      </w:r>
    </w:p>
    <w:p w:rsidR="003053C9" w:rsidP="00286598" w:rsidRDefault="003053C9" w14:paraId="22D01E9E" w14:textId="283D939A">
      <w:pPr>
        <w:pStyle w:val="ListBullet"/>
      </w:pPr>
      <w:r>
        <w:t>KeyEvents</w:t>
      </w:r>
      <w:r w:rsidR="002D3932">
        <w:t xml:space="preserve"> (für Tastatureingaben)</w:t>
      </w:r>
    </w:p>
    <w:p w:rsidR="00727C5E" w:rsidP="00286598" w:rsidRDefault="00727C5E" w14:paraId="14A5CBA5" w14:textId="2AEA82E6">
      <w:pPr>
        <w:pStyle w:val="ListBullet"/>
      </w:pPr>
      <w:r w:rsidRPr="00834E66">
        <w:t>MediaPlayer</w:t>
      </w:r>
    </w:p>
    <w:p w:rsidR="008975AA" w:rsidP="006C304B" w:rsidRDefault="00286598" w14:paraId="241ACB99" w14:textId="629F7F2A">
      <w:pPr>
        <w:pStyle w:val="ListBullet"/>
      </w:pPr>
      <w:r>
        <w:t>Möglicherweise noch meh</w:t>
      </w:r>
      <w:r w:rsidR="006C304B">
        <w:t>r</w:t>
      </w:r>
    </w:p>
    <w:p w:rsidR="008975AA" w:rsidP="00E94ADE" w:rsidRDefault="008975AA" w14:paraId="7CC3630B" w14:textId="00DC7255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r>
        <w:t>Tests</w:t>
      </w:r>
    </w:p>
    <w:p w:rsidRPr="00E42EDA" w:rsidR="00E42EDA" w:rsidP="00E42EDA" w:rsidRDefault="00E42EDA" w14:paraId="63AB70CF" w14:textId="052574B4">
      <w:r>
        <w:t>Das Spiel wird vor der finalen Abgabe ausgiebig getestet</w:t>
      </w:r>
      <w:r w:rsidR="006B6B26">
        <w:t>, jede Einstellung durchprobiert</w:t>
      </w:r>
      <w:r w:rsidR="00FE48BB">
        <w:t xml:space="preserve"> und jede Seite genau auf ihre Funktion geprüft. Das Spiel</w:t>
      </w:r>
      <w:r w:rsidR="00BE000B">
        <w:t xml:space="preserve"> wird im Freundeskreis verteilt und jeder Modi durchprobiert.</w:t>
      </w:r>
    </w:p>
    <w:p w:rsidR="00C43A79" w:rsidP="00C43A79" w:rsidRDefault="00D8414C" w14:paraId="49EEAD7F" w14:textId="0612DD28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1" w:hanging="431"/>
        <w:jc w:val="both"/>
      </w:pPr>
      <w:bookmarkStart w:name="_Toc95901706" w:id="14"/>
      <w:bookmarkStart w:name="_Toc211580401" w:id="15"/>
      <w:bookmarkStart w:name="_Toc226030650" w:id="16"/>
      <w:r>
        <w:t>Richtlinien</w:t>
      </w:r>
      <w:bookmarkEnd w:id="14"/>
    </w:p>
    <w:p w:rsidRPr="00C43A79" w:rsidR="00C43A79" w:rsidP="00C43A79" w:rsidRDefault="00D6494A" w14:paraId="02D89592" w14:textId="1992C1A9">
      <w:pPr>
        <w:rPr>
          <w:lang w:val="de-AT"/>
        </w:rPr>
      </w:pPr>
      <w:r w:rsidRPr="00C43A79">
        <w:rPr>
          <w:noProof/>
        </w:rPr>
        <w:drawing>
          <wp:anchor distT="0" distB="0" distL="114300" distR="114300" simplePos="0" relativeHeight="251658243" behindDoc="0" locked="0" layoutInCell="1" allowOverlap="1" wp14:anchorId="33FED9C8" wp14:editId="1B61E292">
            <wp:simplePos x="0" y="0"/>
            <wp:positionH relativeFrom="column">
              <wp:posOffset>4227195</wp:posOffset>
            </wp:positionH>
            <wp:positionV relativeFrom="paragraph">
              <wp:posOffset>437515</wp:posOffset>
            </wp:positionV>
            <wp:extent cx="1836420" cy="7705725"/>
            <wp:effectExtent l="0" t="0" r="0" b="9525"/>
            <wp:wrapTopAndBottom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 rotWithShape="1">
                    <a:blip r:embed="rId18"/>
                    <a:srcRect t="979" r="4743" b="1"/>
                    <a:stretch/>
                  </pic:blipFill>
                  <pic:spPr bwMode="auto">
                    <a:xfrm>
                      <a:off x="0" y="0"/>
                      <a:ext cx="1836420" cy="770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A79" w:rsidR="00FD5071">
        <w:rPr>
          <w:noProof/>
        </w:rPr>
        <w:drawing>
          <wp:anchor distT="0" distB="0" distL="114300" distR="114300" simplePos="0" relativeHeight="251658242" behindDoc="1" locked="0" layoutInCell="1" allowOverlap="1" wp14:anchorId="6482C877" wp14:editId="765F0BB7">
            <wp:simplePos x="0" y="0"/>
            <wp:positionH relativeFrom="column">
              <wp:posOffset>118110</wp:posOffset>
            </wp:positionH>
            <wp:positionV relativeFrom="paragraph">
              <wp:posOffset>480695</wp:posOffset>
            </wp:positionV>
            <wp:extent cx="2254250" cy="4360545"/>
            <wp:effectExtent l="0" t="0" r="0" b="1905"/>
            <wp:wrapTopAndBottom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 rotWithShape="1">
                    <a:blip r:embed="rId19"/>
                    <a:srcRect t="2346"/>
                    <a:stretch/>
                  </pic:blipFill>
                  <pic:spPr bwMode="auto">
                    <a:xfrm>
                      <a:off x="0" y="0"/>
                      <a:ext cx="2254250" cy="436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D17">
        <w:rPr>
          <w:lang w:val="de-AT"/>
        </w:rPr>
        <w:t xml:space="preserve">Für das Pflichtenheft sind folgende Punkte </w:t>
      </w:r>
      <w:r w:rsidR="00464F04">
        <w:rPr>
          <w:lang w:val="de-AT"/>
        </w:rPr>
        <w:t>einzubinden</w:t>
      </w:r>
      <w:r w:rsidR="00D14D17">
        <w:rPr>
          <w:lang w:val="de-AT"/>
        </w:rPr>
        <w:t xml:space="preserve"> und für das Projekt sind alle bisher kennegelernten Java Kenntnisse zu implementieren.</w:t>
      </w:r>
    </w:p>
    <w:p w:rsidRPr="00E53F1D" w:rsidR="00D8414C" w:rsidP="00D8414C" w:rsidRDefault="00D8414C" w14:paraId="33C2F616" w14:textId="77777777">
      <w:pPr>
        <w:pStyle w:val="Heading1"/>
        <w:numPr>
          <w:ilvl w:val="0"/>
          <w:numId w:val="13"/>
        </w:numPr>
        <w:tabs>
          <w:tab w:val="clear" w:pos="864"/>
        </w:tabs>
        <w:spacing w:line="240" w:lineRule="auto"/>
        <w:ind w:left="432"/>
        <w:jc w:val="both"/>
      </w:pPr>
      <w:bookmarkStart w:name="_Toc211580409" w:id="17"/>
      <w:bookmarkStart w:name="_Toc226030658" w:id="18"/>
      <w:bookmarkStart w:name="_Toc95901707" w:id="19"/>
      <w:bookmarkEnd w:id="15"/>
      <w:bookmarkEnd w:id="16"/>
      <w:r w:rsidRPr="00E53F1D">
        <w:t>Us</w:t>
      </w:r>
      <w:r>
        <w:t xml:space="preserve">e </w:t>
      </w:r>
      <w:r w:rsidRPr="00E53F1D">
        <w:t>Cases</w:t>
      </w:r>
      <w:bookmarkEnd w:id="17"/>
      <w:bookmarkEnd w:id="18"/>
      <w:bookmarkEnd w:id="19"/>
      <w:r w:rsidRPr="00E53F1D">
        <w:t xml:space="preserve"> </w:t>
      </w:r>
    </w:p>
    <w:p w:rsidR="00D8414C" w:rsidP="00D8414C" w:rsidRDefault="00D8414C" w14:paraId="15FC2638" w14:textId="77777777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name="_Toc206900326" w:id="20"/>
      <w:bookmarkStart w:name="_Toc211580416" w:id="21"/>
      <w:bookmarkStart w:name="_Toc226030665" w:id="22"/>
      <w:bookmarkStart w:name="_Toc95901708" w:id="23"/>
      <w:r w:rsidRPr="00E1484A">
        <w:t>Logisches Ablaufdiagramm</w:t>
      </w:r>
      <w:bookmarkEnd w:id="20"/>
      <w:bookmarkEnd w:id="21"/>
      <w:bookmarkEnd w:id="22"/>
      <w:bookmarkEnd w:id="23"/>
    </w:p>
    <w:p w:rsidRPr="001D2E54" w:rsidR="001D2E54" w:rsidP="001D2E54" w:rsidRDefault="001D2E54" w14:paraId="08F2BF02" w14:textId="3D893AA8">
      <w:r>
        <w:t>Theoretischer Aufbau des Menüs und des Spiels (enthält auch optionale Ziele)</w:t>
      </w:r>
    </w:p>
    <w:p w:rsidRPr="00145935" w:rsidR="00145935" w:rsidP="00145935" w:rsidRDefault="001D2E54" w14:paraId="6B856C1B" w14:textId="55DA290E">
      <w:r>
        <w:t>Datei s</w:t>
      </w:r>
      <w:r w:rsidR="00145935">
        <w:t xml:space="preserve">iehe auch </w:t>
      </w:r>
      <w:hyperlink w:history="1" r:id="rId20">
        <w:r w:rsidRPr="000A4469" w:rsidR="00145935">
          <w:rPr>
            <w:rStyle w:val="Hyperlink"/>
            <w:rFonts w:ascii="Trebuchet MS" w:hAnsi="Trebuchet MS"/>
            <w:sz w:val="20"/>
          </w:rPr>
          <w:t>h</w:t>
        </w:r>
        <w:r w:rsidRPr="000A4469" w:rsidR="00145935">
          <w:rPr>
            <w:rStyle w:val="Hyperlink"/>
            <w:rFonts w:ascii="Trebuchet MS" w:hAnsi="Trebuchet MS"/>
            <w:sz w:val="20"/>
          </w:rPr>
          <w:t>i</w:t>
        </w:r>
        <w:r w:rsidRPr="000A4469" w:rsidR="00145935">
          <w:rPr>
            <w:rStyle w:val="Hyperlink"/>
            <w:rFonts w:ascii="Trebuchet MS" w:hAnsi="Trebuchet MS"/>
            <w:sz w:val="20"/>
          </w:rPr>
          <w:t>er</w:t>
        </w:r>
      </w:hyperlink>
    </w:p>
    <w:p w:rsidR="00D8414C" w:rsidP="00D8414C" w:rsidRDefault="15BD4590" w14:paraId="0FE54C3F" w14:textId="4C2372E5">
      <w:pPr>
        <w:pStyle w:val="Caption"/>
        <w:jc w:val="center"/>
      </w:pPr>
      <w:bookmarkStart w:name="_Toc206900327" w:id="24"/>
      <w:bookmarkStart w:name="_Toc211580417" w:id="25"/>
      <w:bookmarkStart w:name="_Toc226030666" w:id="26"/>
      <w:r>
        <w:rPr>
          <w:noProof/>
        </w:rPr>
        <w:drawing>
          <wp:inline distT="0" distB="0" distL="0" distR="0" wp14:anchorId="75C33D6E" wp14:editId="36309B3F">
            <wp:extent cx="6620837" cy="3504867"/>
            <wp:effectExtent l="0" t="0" r="8890" b="63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0837" cy="35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4C" w:rsidP="00D8414C" w:rsidRDefault="00D8414C" w14:paraId="35A50A4F" w14:textId="77777777">
      <w:pPr>
        <w:spacing w:line="240" w:lineRule="auto"/>
        <w:rPr>
          <w:rFonts w:cs="Arial"/>
          <w:bCs/>
          <w:iCs/>
          <w:color w:val="365F91" w:themeColor="accent1" w:themeShade="BF"/>
          <w:sz w:val="24"/>
          <w:szCs w:val="28"/>
        </w:rPr>
      </w:pPr>
      <w:r>
        <w:br w:type="page"/>
      </w:r>
    </w:p>
    <w:p w:rsidRPr="00E1484A" w:rsidR="00D8414C" w:rsidP="00D8414C" w:rsidRDefault="009B04E9" w14:paraId="7DB75CAC" w14:textId="1444DEDE">
      <w:pPr>
        <w:pStyle w:val="Heading2"/>
        <w:numPr>
          <w:ilvl w:val="1"/>
          <w:numId w:val="13"/>
        </w:numPr>
        <w:tabs>
          <w:tab w:val="clear" w:pos="510"/>
          <w:tab w:val="clear" w:pos="1008"/>
        </w:tabs>
        <w:spacing w:after="240" w:line="240" w:lineRule="auto"/>
        <w:ind w:left="578" w:hanging="578"/>
        <w:jc w:val="both"/>
      </w:pPr>
      <w:bookmarkStart w:name="_Toc206900328" w:id="27"/>
      <w:bookmarkStart w:name="_Toc211580418" w:id="28"/>
      <w:bookmarkStart w:name="_Toc226030667" w:id="29"/>
      <w:bookmarkStart w:name="_Toc95901709" w:id="30"/>
      <w:bookmarkEnd w:id="24"/>
      <w:bookmarkEnd w:id="25"/>
      <w:bookmarkEnd w:id="26"/>
      <w:r w:rsidRPr="009B04E9">
        <w:rPr>
          <w:rFonts w:cs="Times New Roman"/>
          <w:bCs w:val="0"/>
          <w:iCs w:val="0"/>
          <w:noProof/>
          <w:color w:val="A6A6A6" w:themeColor="background1" w:themeShade="A6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13FF835" wp14:editId="3FCC56CA">
            <wp:simplePos x="0" y="0"/>
            <wp:positionH relativeFrom="column">
              <wp:posOffset>15240</wp:posOffset>
            </wp:positionH>
            <wp:positionV relativeFrom="paragraph">
              <wp:posOffset>748665</wp:posOffset>
            </wp:positionV>
            <wp:extent cx="6120130" cy="316928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7"/>
      <w:bookmarkEnd w:id="28"/>
      <w:bookmarkEnd w:id="29"/>
      <w:r w:rsidRPr="00E1484A" w:rsidR="00D8414C">
        <w:t>Skizzen</w:t>
      </w:r>
      <w:bookmarkEnd w:id="30"/>
    </w:p>
    <w:p w:rsidRPr="0017215B" w:rsidR="0017215B" w:rsidP="0017215B" w:rsidRDefault="00FE73AE" w14:paraId="366E5842" w14:textId="752C3B13">
      <w:r>
        <w:t>Mögliche Darstellung der Grafischen Oberfläche (auch optionale Ziele enthalten)</w:t>
      </w:r>
    </w:p>
    <w:p w:rsidRPr="006F77C6" w:rsidR="006F77C6" w:rsidP="006F77C6" w:rsidRDefault="00A327CD" w14:paraId="496AF9C8" w14:textId="57517E94">
      <w:r w:rsidRPr="003A3F24">
        <w:rPr>
          <w:noProof/>
        </w:rPr>
        <w:drawing>
          <wp:anchor distT="0" distB="0" distL="114300" distR="114300" simplePos="0" relativeHeight="251658241" behindDoc="0" locked="0" layoutInCell="1" allowOverlap="1" wp14:anchorId="5B937900" wp14:editId="7E7A1821">
            <wp:simplePos x="0" y="0"/>
            <wp:positionH relativeFrom="column">
              <wp:posOffset>24765</wp:posOffset>
            </wp:positionH>
            <wp:positionV relativeFrom="paragraph">
              <wp:posOffset>3515360</wp:posOffset>
            </wp:positionV>
            <wp:extent cx="6120130" cy="3046730"/>
            <wp:effectExtent l="0" t="0" r="0" b="1270"/>
            <wp:wrapTopAndBottom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414C" w:rsidP="00D8414C" w:rsidRDefault="0053308E" w14:paraId="7ED7080A" w14:textId="71774B62">
      <w:pPr>
        <w:pStyle w:val="Default"/>
        <w:jc w:val="both"/>
        <w:rPr>
          <w:rFonts w:ascii="Verdana" w:hAnsi="Verdana" w:cs="Times New Roman"/>
          <w:color w:val="auto"/>
          <w:sz w:val="22"/>
          <w:szCs w:val="20"/>
          <w:lang w:eastAsia="de-DE"/>
        </w:rPr>
      </w:pPr>
      <w:r w:rsidRPr="0053308E">
        <w:rPr>
          <w:noProof/>
          <w:kern w:val="32"/>
          <w:sz w:val="28"/>
          <w:szCs w:val="28"/>
        </w:rPr>
        <w:drawing>
          <wp:anchor distT="0" distB="0" distL="114300" distR="114300" simplePos="0" relativeHeight="251658244" behindDoc="0" locked="0" layoutInCell="1" allowOverlap="1" wp14:anchorId="7A87AAC5" wp14:editId="7F088226">
            <wp:simplePos x="0" y="0"/>
            <wp:positionH relativeFrom="column">
              <wp:posOffset>13970</wp:posOffset>
            </wp:positionH>
            <wp:positionV relativeFrom="paragraph">
              <wp:posOffset>3192780</wp:posOffset>
            </wp:positionV>
            <wp:extent cx="6120130" cy="2442210"/>
            <wp:effectExtent l="0" t="0" r="0" b="0"/>
            <wp:wrapTopAndBottom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7E2F" w:rsidR="00877E2F">
        <w:rPr>
          <w:rFonts w:ascii="Verdana" w:hAnsi="Verdana" w:cs="Times New Roman"/>
          <w:noProof/>
          <w:color w:val="auto"/>
          <w:sz w:val="22"/>
          <w:szCs w:val="20"/>
          <w:lang w:eastAsia="de-DE"/>
        </w:rPr>
        <w:drawing>
          <wp:inline distT="0" distB="0" distL="0" distR="0" wp14:anchorId="5C2AC5A4" wp14:editId="67F2ED1E">
            <wp:extent cx="6120130" cy="31242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A42F5" w:rsidR="000A440B" w:rsidP="00BE000B" w:rsidRDefault="0031407B" w14:paraId="77E69C9C" w14:textId="39BDDDC6">
      <w:r>
        <w:rPr>
          <w:noProof/>
        </w:rPr>
        <w:drawing>
          <wp:anchor distT="0" distB="0" distL="114300" distR="114300" simplePos="0" relativeHeight="251658245" behindDoc="0" locked="0" layoutInCell="1" allowOverlap="1" wp14:anchorId="76B211CB" wp14:editId="0C67E7F9">
            <wp:simplePos x="0" y="0"/>
            <wp:positionH relativeFrom="column">
              <wp:posOffset>3810</wp:posOffset>
            </wp:positionH>
            <wp:positionV relativeFrom="paragraph">
              <wp:posOffset>287655</wp:posOffset>
            </wp:positionV>
            <wp:extent cx="4765990" cy="5911657"/>
            <wp:effectExtent l="0" t="0" r="0" b="0"/>
            <wp:wrapTopAndBottom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990" cy="5911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00B">
        <w:t>Erneut spielen PopUp über dem Spielfeld</w:t>
      </w:r>
    </w:p>
    <w:sectPr w:rsidRPr="00FA42F5" w:rsidR="000A440B" w:rsidSect="003D40FD">
      <w:headerReference w:type="default" r:id="rId27"/>
      <w:footerReference w:type="default" r:id="rId28"/>
      <w:pgSz w:w="11906" w:h="16838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6957" w:rsidRDefault="00CB6957" w14:paraId="236F59CE" w14:textId="77777777">
      <w:r>
        <w:separator/>
      </w:r>
    </w:p>
  </w:endnote>
  <w:endnote w:type="continuationSeparator" w:id="0">
    <w:p w:rsidR="00CB6957" w:rsidRDefault="00CB6957" w14:paraId="616FA613" w14:textId="77777777">
      <w:r>
        <w:continuationSeparator/>
      </w:r>
    </w:p>
  </w:endnote>
  <w:endnote w:type="continuationNotice" w:id="1">
    <w:p w:rsidR="00CB6957" w:rsidRDefault="00CB6957" w14:paraId="104BF5FD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mc:Ignorable="w14 w15 w16se w16cid w16 w16cex w16sdtdh wp14">
  <w:p w:rsidR="00D8414C" w:rsidP="00F427D0" w:rsidRDefault="00D8414C" w14:paraId="028DB4EB" w14:textId="77777777">
    <w:pPr>
      <w:pStyle w:val="Footer"/>
      <w:pBdr>
        <w:top w:val="single" w:color="D9D9D9" w:themeColor="background1" w:themeShade="D9" w:sz="4" w:space="1"/>
      </w:pBdr>
      <w:tabs>
        <w:tab w:val="clear" w:pos="4536"/>
        <w:tab w:val="clear" w:pos="9639"/>
        <w:tab w:val="center" w:pos="4822"/>
        <w:tab w:val="right" w:pos="9540"/>
      </w:tabs>
    </w:pP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3F3BC17F" wp14:editId="727AF4B5">
              <wp:simplePos x="0" y="0"/>
              <wp:positionH relativeFrom="column">
                <wp:posOffset>-104140</wp:posOffset>
              </wp:positionH>
              <wp:positionV relativeFrom="paragraph">
                <wp:posOffset>118110</wp:posOffset>
              </wp:positionV>
              <wp:extent cx="5600700" cy="26035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BE035C" w:rsidR="00D8414C" w:rsidP="00F427D0" w:rsidRDefault="00D8414C" w14:paraId="3EAD39E5" w14:textId="77777777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Technische Bundeslehranstalt Wien 3 | Rennweg 89b | 1030 Wien |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639D952">
            <v:shapetype id="_x0000_t202" coordsize="21600,21600" o:spt="202" path="m,l,21600r21600,l21600,xe" w14:anchorId="3F3BC17F">
              <v:stroke joinstyle="miter"/>
              <v:path gradientshapeok="t" o:connecttype="rect"/>
            </v:shapetype>
            <v:shape id="Text Box 1" style="position:absolute;margin-left:-8.2pt;margin-top:9.3pt;width:441pt;height:20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">
              <v:textbox>
                <w:txbxContent>
                  <w:p w:rsidRPr="00BE035C" w:rsidR="00D8414C" w:rsidP="00F427D0" w:rsidRDefault="00D8414C" w14:paraId="2ABE5BAE" w14:textId="77777777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Technische Bundeslehranstalt Wien 3 | Rennweg 89b | 1030 Wien |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720AC035" wp14:editId="217CA638">
              <wp:simplePos x="0" y="0"/>
              <wp:positionH relativeFrom="column">
                <wp:posOffset>4867275</wp:posOffset>
              </wp:positionH>
              <wp:positionV relativeFrom="paragraph">
                <wp:posOffset>118110</wp:posOffset>
              </wp:positionV>
              <wp:extent cx="1371600" cy="342900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BE035C" w:rsidR="00D8414C" w:rsidP="00F427D0" w:rsidRDefault="00D8414C" w14:paraId="1ACC0E8A" w14:textId="77777777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17</w:t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C70672E">
            <v:shape id="Text Box 2" style="position:absolute;margin-left:383.25pt;margin-top:9.3pt;width:108pt;height:27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" w14:anchorId="720AC035">
              <v:textbox>
                <w:txbxContent>
                  <w:p w:rsidRPr="00BE035C" w:rsidR="00D8414C" w:rsidP="00F427D0" w:rsidRDefault="00D8414C" w14:paraId="737042D3" w14:textId="77777777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17</w:t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mc:Ignorable="w14 w15 w16se w16cid w16 w16cex w16sdtdh wp14">
  <w:p w:rsidR="00B91D02" w:rsidP="0041430D" w:rsidRDefault="00F40DF9" w14:paraId="56A9EB0A" w14:textId="77777777">
    <w:pPr>
      <w:pStyle w:val="Footer"/>
      <w:pBdr>
        <w:top w:val="single" w:color="D9D9D9" w:themeColor="background1" w:themeShade="D9" w:sz="4" w:space="1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F8D049D" wp14:editId="0FF6FA91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BE035C" w:rsidR="00B91D02" w:rsidP="00D06F48" w:rsidRDefault="00B91D02" w14:paraId="1A23589E" w14:textId="77777777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Pr="00BE035C" w:rsidR="00710B2D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Pr="00BE035C" w:rsidR="00710B2D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201356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</w:t>
                          </w:r>
                          <w:r w:rsidRPr="00BE035C" w:rsidR="00710B2D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Pr="00BE035C" w:rsidR="00710B2D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Pr="00BE035C" w:rsidR="00710B2D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201356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Pr="00BE035C" w:rsidR="00710B2D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CA4DA31">
            <v:shapetype id="_x0000_t202" coordsize="21600,21600" o:spt="202" path="m,l,21600r21600,l21600,xe" w14:anchorId="6F8D049D">
              <v:stroke joinstyle="miter"/>
              <v:path gradientshapeok="t" o:connecttype="rect"/>
            </v:shapetype>
            <v:shape id="_x0000_s1030" style="position:absolute;margin-left:378pt;margin-top:-2.7pt;width:108pt;height:2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">
              <v:textbox>
                <w:txbxContent>
                  <w:p w:rsidRPr="00BE035C" w:rsidR="00B91D02" w:rsidP="00D06F48" w:rsidRDefault="00B91D02" w14:paraId="046C91AA" w14:textId="77777777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Pr="00BE035C" w:rsidR="00710B2D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Pr="00BE035C" w:rsidR="00710B2D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201356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</w:t>
                    </w:r>
                    <w:r w:rsidRPr="00BE035C" w:rsidR="00710B2D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Pr="00BE035C" w:rsidR="00710B2D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Pr="00BE035C" w:rsidR="00710B2D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201356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Pr="00BE035C" w:rsidR="00710B2D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spacing w:val="12"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F74626" wp14:editId="794ADF7E">
              <wp:simplePos x="0" y="0"/>
              <wp:positionH relativeFrom="column">
                <wp:posOffset>-113665</wp:posOffset>
              </wp:positionH>
              <wp:positionV relativeFrom="paragraph">
                <wp:posOffset>-34290</wp:posOffset>
              </wp:positionV>
              <wp:extent cx="5600700" cy="2603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BE035C" w:rsidR="00B91D02" w:rsidRDefault="00B91D02" w14:paraId="23A817B0" w14:textId="77777777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Technische Bundeslehr</w:t>
                          </w:r>
                          <w:r w:rsidRPr="004434D7" w:rsidR="00781C91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anstalt Wien 3 | Rennweg 89b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1030 Wien</w:t>
                          </w:r>
                          <w:r w:rsidRPr="004434D7" w:rsidR="00781C91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2E63782">
            <v:shape id="_x0000_s1031" style="position:absolute;margin-left:-8.95pt;margin-top:-2.7pt;width:441pt;height: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" w14:anchorId="10F74626">
              <v:textbox>
                <w:txbxContent>
                  <w:p w:rsidRPr="00BE035C" w:rsidR="00B91D02" w:rsidRDefault="00B91D02" w14:paraId="3E7E42A5" w14:textId="77777777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Technische Bundeslehr</w:t>
                    </w:r>
                    <w:r w:rsidRPr="004434D7" w:rsidR="00781C91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anstalt Wien 3 | Rennweg 89b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1030 Wien</w:t>
                    </w:r>
                    <w:r w:rsidRPr="004434D7" w:rsidR="00781C91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6957" w:rsidRDefault="00CB6957" w14:paraId="0F09988E" w14:textId="77777777">
      <w:r>
        <w:separator/>
      </w:r>
    </w:p>
  </w:footnote>
  <w:footnote w:type="continuationSeparator" w:id="0">
    <w:p w:rsidR="00CB6957" w:rsidRDefault="00CB6957" w14:paraId="4CBA665F" w14:textId="77777777">
      <w:r>
        <w:continuationSeparator/>
      </w:r>
    </w:p>
  </w:footnote>
  <w:footnote w:type="continuationNotice" w:id="1">
    <w:p w:rsidR="00CB6957" w:rsidRDefault="00CB6957" w14:paraId="71FC7E69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ma14="http://schemas.microsoft.com/office/mac/drawingml/2011/main" xmlns:a14="http://schemas.microsoft.com/office/drawing/2010/main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2"/>
      <w:gridCol w:w="7886"/>
    </w:tblGrid>
    <w:tr w:rsidR="00D8414C" w:rsidTr="00F427D0" w14:paraId="26891C9E" w14:textId="77777777">
      <w:trPr>
        <w:trHeight w:val="1134" w:hRule="exact"/>
      </w:trPr>
      <w:tc>
        <w:tcPr>
          <w:tcW w:w="1755" w:type="dxa"/>
        </w:tcPr>
        <w:p w:rsidR="00D8414C" w:rsidP="00F427D0" w:rsidRDefault="00D8414C" w14:paraId="0EB5BC26" w14:textId="77777777">
          <w:pPr>
            <w:pStyle w:val="Header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58245" behindDoc="1" locked="0" layoutInCell="1" allowOverlap="1" wp14:anchorId="0277D805" wp14:editId="4AA6F0FD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2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23" w:type="dxa"/>
          <w:vAlign w:val="bottom"/>
        </w:tcPr>
        <w:p w:rsidRPr="00D06F48" w:rsidR="00D8414C" w:rsidP="00F427D0" w:rsidRDefault="00D8414C" w14:paraId="6CFFA5D0" w14:textId="77777777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0177E418" wp14:editId="6F763074">
                    <wp:simplePos x="0" y="0"/>
                    <wp:positionH relativeFrom="column">
                      <wp:posOffset>605790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Tight wrapText="bothSides">
                      <wp:wrapPolygon edited="0">
                        <wp:start x="359" y="0"/>
                        <wp:lineTo x="359" y="20903"/>
                        <wp:lineTo x="21025" y="20903"/>
                        <wp:lineTo x="21025" y="0"/>
                        <wp:lineTo x="359" y="0"/>
                      </wp:wrapPolygon>
                    </wp:wrapTight>
                    <wp:docPr id="12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  <a:ext uri="{C572A759-6A51-4108-AA02-DFA0A04FC94B}">
                                <ma14:wrappingTextBox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F61D0E" w:rsidR="00D8414C" w:rsidP="00F427D0" w:rsidRDefault="00047A09" w14:paraId="2B3C89B3" w14:textId="48162BFE">
                                <w:pPr>
                                  <w:jc w:val="right"/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  <w:t>JavaTetris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4B6E89E9">
                  <v:shapetype id="_x0000_t202" coordsize="21600,21600" o:spt="202" path="m,l,21600r21600,l21600,xe" w14:anchorId="0177E418">
                    <v:stroke joinstyle="miter"/>
                    <v:path gradientshapeok="t" o:connecttype="rect"/>
                  </v:shapetype>
                  <v:shape id="Text Box 6" style="position:absolute;margin-left:47.7pt;margin-top:3.05pt;width:180.3pt;height:27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">
                    <v:textbox>
                      <w:txbxContent>
                        <w:p w:rsidRPr="00F61D0E" w:rsidR="00D8414C" w:rsidP="00F427D0" w:rsidRDefault="00047A09" w14:paraId="469DD595" w14:textId="48162BFE">
                          <w:pPr>
                            <w:jc w:val="right"/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  <w:t>JavaTetris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w:drawing>
              <wp:anchor distT="0" distB="0" distL="114300" distR="114300" simplePos="0" relativeHeight="251658248" behindDoc="0" locked="0" layoutInCell="1" allowOverlap="1" wp14:anchorId="242DB3C7" wp14:editId="08568C06">
                <wp:simplePos x="0" y="0"/>
                <wp:positionH relativeFrom="column">
                  <wp:posOffset>2905760</wp:posOffset>
                </wp:positionH>
                <wp:positionV relativeFrom="paragraph">
                  <wp:posOffset>-4445</wp:posOffset>
                </wp:positionV>
                <wp:extent cx="76200" cy="320040"/>
                <wp:effectExtent l="0" t="0" r="0" b="10160"/>
                <wp:wrapTight wrapText="bothSides">
                  <wp:wrapPolygon edited="0">
                    <wp:start x="0" y="0"/>
                    <wp:lineTo x="0" y="20571"/>
                    <wp:lineTo x="14400" y="20571"/>
                    <wp:lineTo x="14400" y="0"/>
                    <wp:lineTo x="0" y="0"/>
                  </wp:wrapPolygon>
                </wp:wrapTight>
                <wp:docPr id="4" name="Picture 8" descr="Macintosh HD:Users:martinmair:Desktop:screen-cap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artinmair:Desktop:screen-captur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97" r="-397"/>
                        <a:stretch/>
                      </pic:blipFill>
                      <pic:spPr bwMode="auto">
                        <a:xfrm>
                          <a:off x="0" y="0"/>
                          <a:ext cx="762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arto="http://schemas.microsoft.com/office/word/2006/arto"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b/>
              <w:noProof/>
              <w:spacing w:val="6"/>
              <w:sz w:val="28"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243" behindDoc="1" locked="0" layoutInCell="1" allowOverlap="1" wp14:anchorId="7B467487" wp14:editId="58F161A4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None/>
                    <wp:docPr id="1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  <a:ext uri="{C572A759-6A51-4108-AA02-DFA0A04FC94B}">
                                <ma14:wrappingTextBox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a14="http://schemas.microsoft.com/office/drawing/2010/main" xmlns:pic="http://schemas.openxmlformats.org/drawingml/2006/picture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BE035C" w:rsidR="00D8414C" w:rsidP="00F427D0" w:rsidRDefault="00047A09" w14:paraId="31C17D64" w14:textId="4844E533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SEW</w:t>
                                </w:r>
                                <w:r w:rsidR="002920D9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Projekt</w:t>
                                </w:r>
                                <w:r w:rsidR="00F80072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-</w:t>
                                </w:r>
                                <w:r w:rsidR="00FE78AF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16869FEC">
                  <v:shape id="Text Box 4" style="position:absolute;margin-left:236.4pt;margin-top:3.05pt;width:180.3pt;height:27.9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" w14:anchorId="7B467487">
                    <v:textbox>
                      <w:txbxContent>
                        <w:p w:rsidRPr="00BE035C" w:rsidR="00D8414C" w:rsidP="00F427D0" w:rsidRDefault="00047A09" w14:paraId="736219B9" w14:textId="4844E533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SEW</w:t>
                          </w:r>
                          <w:r w:rsidR="002920D9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Projekt</w:t>
                          </w:r>
                          <w:r w:rsidR="00F80072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-</w:t>
                          </w:r>
                          <w:r w:rsidR="00FE78AF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Pr="007D0366" w:rsidR="00D8414C" w:rsidP="003D40FD" w:rsidRDefault="00D8414C" w14:paraId="751B9D3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tbl>
    <w:tblPr>
      <w:tblW w:w="9781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4"/>
      <w:gridCol w:w="8027"/>
    </w:tblGrid>
    <w:tr w:rsidR="00B91D02" w:rsidTr="00D00AF6" w14:paraId="4C745062" w14:textId="77777777">
      <w:trPr>
        <w:trHeight w:val="1134" w:hRule="exact"/>
      </w:trPr>
      <w:tc>
        <w:tcPr>
          <w:tcW w:w="1754" w:type="dxa"/>
        </w:tcPr>
        <w:p w:rsidR="00B91D02" w:rsidRDefault="00042E89" w14:paraId="518ECA50" w14:textId="77777777">
          <w:pPr>
            <w:pStyle w:val="Header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58242" behindDoc="1" locked="0" layoutInCell="1" allowOverlap="1" wp14:anchorId="5F72E5BE" wp14:editId="02214190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5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27" w:type="dxa"/>
          <w:vAlign w:val="bottom"/>
        </w:tcPr>
        <w:p w:rsidRPr="00D00AF6" w:rsidR="00B91D02" w:rsidP="00D00AF6" w:rsidRDefault="00D00AF6" w14:paraId="6DF433CE" w14:textId="6AABD1B3">
          <w:pPr>
            <w:spacing w:line="288" w:lineRule="auto"/>
            <w:jc w:val="right"/>
            <w:rPr>
              <w:rFonts w:cs="Arial"/>
              <w:b/>
              <w:spacing w:val="6"/>
              <w:sz w:val="26"/>
              <w:szCs w:val="26"/>
            </w:rPr>
          </w:pPr>
          <w:r>
            <w:rPr>
              <w:rFonts w:cs="Arial"/>
              <w:b/>
              <w:spacing w:val="6"/>
              <w:sz w:val="26"/>
              <w:szCs w:val="26"/>
            </w:rPr>
            <w:t>Projekthandbuch HTL3R</w:t>
          </w:r>
        </w:p>
      </w:tc>
    </w:tr>
  </w:tbl>
  <w:p w:rsidR="00BE035C" w:rsidP="00D00AF6" w:rsidRDefault="00BE035C" w14:paraId="253CA4D5" w14:textId="77777777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5C806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50D11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5085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1CCC7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0E362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30FEF7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858FB5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890650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41469E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7AFBC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67"/>
      </w:pPr>
      <w:rPr>
        <w:rFonts w:hint="default" w:ascii="Symbol" w:hAnsi="Symbol"/>
      </w:rPr>
    </w:lvl>
  </w:abstractNum>
  <w:abstractNum w:abstractNumId="10" w15:restartNumberingAfterBreak="0">
    <w:nsid w:val="00833F32"/>
    <w:multiLevelType w:val="multilevel"/>
    <w:tmpl w:val="365E31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95D5AD2"/>
    <w:multiLevelType w:val="hybridMultilevel"/>
    <w:tmpl w:val="CA92DD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3" w15:restartNumberingAfterBreak="0">
    <w:nsid w:val="148F747C"/>
    <w:multiLevelType w:val="hybridMultilevel"/>
    <w:tmpl w:val="333ABADA"/>
    <w:lvl w:ilvl="0" w:tplc="05FC11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B893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4C69FC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D40DA4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8A15FA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609EE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3C100C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1070D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0EDF90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82C50BF"/>
    <w:multiLevelType w:val="hybridMultilevel"/>
    <w:tmpl w:val="FBE061BA"/>
    <w:lvl w:ilvl="0" w:tplc="C10221D6">
      <w:start w:val="1"/>
      <w:numFmt w:val="bullet"/>
      <w:lvlText w:val=""/>
      <w:lvlJc w:val="left"/>
      <w:pPr>
        <w:ind w:left="714" w:hanging="357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D6A794E"/>
    <w:multiLevelType w:val="hybridMultilevel"/>
    <w:tmpl w:val="0A54B4D0"/>
    <w:lvl w:ilvl="0" w:tplc="0409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C070003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plc="0C070005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17" w15:restartNumberingAfterBreak="0">
    <w:nsid w:val="33FC0F38"/>
    <w:multiLevelType w:val="multilevel"/>
    <w:tmpl w:val="DEB2C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44034A6"/>
    <w:multiLevelType w:val="multilevel"/>
    <w:tmpl w:val="7D163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6395E3F"/>
    <w:multiLevelType w:val="hybridMultilevel"/>
    <w:tmpl w:val="E4E0F0C0"/>
    <w:lvl w:ilvl="0" w:tplc="FFFFFFFF">
      <w:start w:val="1"/>
      <w:numFmt w:val="bullet"/>
      <w:lvlText w:val=""/>
      <w:lvlJc w:val="left"/>
      <w:pPr>
        <w:tabs>
          <w:tab w:val="num" w:pos="1590"/>
        </w:tabs>
        <w:ind w:left="159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hint="default" w:ascii="Wingdings" w:hAnsi="Wingdings"/>
      </w:rPr>
    </w:lvl>
  </w:abstractNum>
  <w:abstractNum w:abstractNumId="20" w15:restartNumberingAfterBreak="0">
    <w:nsid w:val="36964DDA"/>
    <w:multiLevelType w:val="hybridMultilevel"/>
    <w:tmpl w:val="19DC5462"/>
    <w:lvl w:ilvl="0" w:tplc="D9AC1A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243053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2" w15:restartNumberingAfterBreak="0">
    <w:nsid w:val="3BFE4D72"/>
    <w:multiLevelType w:val="hybridMultilevel"/>
    <w:tmpl w:val="91DE7242"/>
    <w:lvl w:ilvl="0" w:tplc="292618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30944E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4A9DBE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88457E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8462E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B4108A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785CA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D29990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78DEF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C2D4B47"/>
    <w:multiLevelType w:val="hybridMultilevel"/>
    <w:tmpl w:val="6ED8BE06"/>
    <w:lvl w:ilvl="0" w:tplc="4844C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3EB4D39"/>
    <w:multiLevelType w:val="hybridMultilevel"/>
    <w:tmpl w:val="928EF70A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84A0D88"/>
    <w:multiLevelType w:val="hybridMultilevel"/>
    <w:tmpl w:val="B3624FD8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9CD084B"/>
    <w:multiLevelType w:val="hybridMultilevel"/>
    <w:tmpl w:val="BC7451A4"/>
    <w:lvl w:ilvl="0" w:tplc="B8B21C6A">
      <w:start w:val="1"/>
      <w:numFmt w:val="bullet"/>
      <w:lvlText w:val=""/>
      <w:lvlJc w:val="left"/>
      <w:pPr>
        <w:ind w:left="360" w:hanging="3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AF55E9E"/>
    <w:multiLevelType w:val="hybridMultilevel"/>
    <w:tmpl w:val="70E0C014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B293BC5"/>
    <w:multiLevelType w:val="hybridMultilevel"/>
    <w:tmpl w:val="4CC456EE"/>
    <w:lvl w:ilvl="0" w:tplc="B8B21C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BE83C8B"/>
    <w:multiLevelType w:val="hybridMultilevel"/>
    <w:tmpl w:val="987068CC"/>
    <w:lvl w:ilvl="0" w:tplc="7C3A2DCE">
      <w:start w:val="1"/>
      <w:numFmt w:val="bullet"/>
      <w:pStyle w:val="ListBullet"/>
      <w:lvlText w:val=""/>
      <w:lvlJc w:val="left"/>
      <w:pPr>
        <w:ind w:left="714" w:hanging="357"/>
      </w:pPr>
      <w:rPr>
        <w:rFonts w:hint="default" w:ascii="Symbol" w:hAnsi="Symbol"/>
      </w:rPr>
    </w:lvl>
    <w:lvl w:ilvl="1" w:tplc="0A526446">
      <w:start w:val="1"/>
      <w:numFmt w:val="bullet"/>
      <w:pStyle w:val="Aufzhlung2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F44F86">
      <w:start w:val="1"/>
      <w:numFmt w:val="bullet"/>
      <w:pStyle w:val="Aufzhlung3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D7C56CD"/>
    <w:multiLevelType w:val="hybridMultilevel"/>
    <w:tmpl w:val="7FA41D48"/>
    <w:lvl w:ilvl="0" w:tplc="7FD21B4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2181D0F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2" w15:restartNumberingAfterBreak="0">
    <w:nsid w:val="54D40225"/>
    <w:multiLevelType w:val="hybridMultilevel"/>
    <w:tmpl w:val="0204AE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5097B98"/>
    <w:multiLevelType w:val="hybridMultilevel"/>
    <w:tmpl w:val="6DC6BDA2"/>
    <w:lvl w:ilvl="0" w:tplc="003076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B67098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3CB798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A22176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A2DE3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FAB76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CC596E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16C33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9411FA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DFF408E"/>
    <w:multiLevelType w:val="hybridMultilevel"/>
    <w:tmpl w:val="75DC03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0CB0AB1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36" w15:restartNumberingAfterBreak="0">
    <w:nsid w:val="632E1B0E"/>
    <w:multiLevelType w:val="hybridMultilevel"/>
    <w:tmpl w:val="2B3014BA"/>
    <w:lvl w:ilvl="0" w:tplc="7B3663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320EAA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B2A0E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FA8F42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BC590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5A6332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5CB6C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10B484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8CE7A6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6DE1E19"/>
    <w:multiLevelType w:val="hybridMultilevel"/>
    <w:tmpl w:val="5B702D0A"/>
    <w:lvl w:ilvl="0" w:tplc="5E4E60BE">
      <w:start w:val="1"/>
      <w:numFmt w:val="bullet"/>
      <w:lvlText w:val=""/>
      <w:lvlJc w:val="left"/>
      <w:pPr>
        <w:ind w:left="360" w:hanging="3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93C3C12"/>
    <w:multiLevelType w:val="hybridMultilevel"/>
    <w:tmpl w:val="5DE20CBE"/>
    <w:lvl w:ilvl="0" w:tplc="6450D9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0C7D0E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58C578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161DF2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68FA0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D0938C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A86B6A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36F836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EC9312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BDF78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8"/>
  </w:num>
  <w:num w:numId="7">
    <w:abstractNumId w:val="31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9"/>
  </w:num>
  <w:num w:numId="16">
    <w:abstractNumId w:val="35"/>
  </w:num>
  <w:num w:numId="17">
    <w:abstractNumId w:val="21"/>
  </w:num>
  <w:num w:numId="18">
    <w:abstractNumId w:val="40"/>
  </w:num>
  <w:num w:numId="19">
    <w:abstractNumId w:val="34"/>
  </w:num>
  <w:num w:numId="20">
    <w:abstractNumId w:val="20"/>
  </w:num>
  <w:num w:numId="21">
    <w:abstractNumId w:val="37"/>
  </w:num>
  <w:num w:numId="22">
    <w:abstractNumId w:val="37"/>
    <w:lvlOverride w:ilvl="0">
      <w:startOverride w:val="1"/>
    </w:lvlOverride>
  </w:num>
  <w:num w:numId="23">
    <w:abstractNumId w:val="37"/>
    <w:lvlOverride w:ilvl="0">
      <w:startOverride w:val="1"/>
    </w:lvlOverride>
  </w:num>
  <w:num w:numId="24">
    <w:abstractNumId w:val="37"/>
    <w:lvlOverride w:ilvl="0">
      <w:startOverride w:val="1"/>
    </w:lvlOverride>
  </w:num>
  <w:num w:numId="25">
    <w:abstractNumId w:val="30"/>
  </w:num>
  <w:num w:numId="26">
    <w:abstractNumId w:val="26"/>
  </w:num>
  <w:num w:numId="27">
    <w:abstractNumId w:val="15"/>
  </w:num>
  <w:num w:numId="28">
    <w:abstractNumId w:val="29"/>
  </w:num>
  <w:num w:numId="29">
    <w:abstractNumId w:val="29"/>
    <w:lvlOverride w:ilvl="0">
      <w:startOverride w:val="1"/>
    </w:lvlOverride>
  </w:num>
  <w:num w:numId="30">
    <w:abstractNumId w:val="10"/>
  </w:num>
  <w:num w:numId="31">
    <w:abstractNumId w:val="18"/>
  </w:num>
  <w:num w:numId="32">
    <w:abstractNumId w:val="17"/>
  </w:num>
  <w:num w:numId="33">
    <w:abstractNumId w:val="13"/>
  </w:num>
  <w:num w:numId="34">
    <w:abstractNumId w:val="33"/>
  </w:num>
  <w:num w:numId="35">
    <w:abstractNumId w:val="23"/>
  </w:num>
  <w:num w:numId="36">
    <w:abstractNumId w:val="39"/>
  </w:num>
  <w:num w:numId="37">
    <w:abstractNumId w:val="36"/>
  </w:num>
  <w:num w:numId="38">
    <w:abstractNumId w:val="25"/>
  </w:num>
  <w:num w:numId="39">
    <w:abstractNumId w:val="28"/>
  </w:num>
  <w:num w:numId="40">
    <w:abstractNumId w:val="22"/>
  </w:num>
  <w:num w:numId="41">
    <w:abstractNumId w:val="11"/>
  </w:num>
  <w:num w:numId="42">
    <w:abstractNumId w:val="32"/>
  </w:num>
  <w:num w:numId="43">
    <w:abstractNumId w:val="10"/>
  </w:num>
  <w:num w:numId="44">
    <w:abstractNumId w:val="16"/>
  </w:num>
  <w:num w:numId="45">
    <w:abstractNumId w:val="10"/>
  </w:num>
  <w:num w:numId="46">
    <w:abstractNumId w:val="10"/>
  </w:num>
  <w:num w:numId="47">
    <w:abstractNumId w:val="24"/>
  </w:num>
  <w:num w:numId="48">
    <w:abstractNumId w:val="2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proofState w:spelling="clean"/>
  <w:attachedTemplate r:id="rId1"/>
  <w:stylePaneSortMethod w:val="0000"/>
  <w:defaultTabStop w:val="709"/>
  <w:hyphenationZone w:val="425"/>
  <w:characterSpacingControl w:val="doNotCompress"/>
  <w:hdrShapeDefaults>
    <o:shapedefaults v:ext="edit" spidmax="2050">
      <o:colormru v:ext="edit" colors="gray,#5f5f5f,#77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F9"/>
    <w:rsid w:val="000038FD"/>
    <w:rsid w:val="00011D7E"/>
    <w:rsid w:val="00013736"/>
    <w:rsid w:val="00013EB5"/>
    <w:rsid w:val="00016A9D"/>
    <w:rsid w:val="00025021"/>
    <w:rsid w:val="0003369F"/>
    <w:rsid w:val="00033F70"/>
    <w:rsid w:val="00037CEE"/>
    <w:rsid w:val="00041942"/>
    <w:rsid w:val="00042E89"/>
    <w:rsid w:val="00047A09"/>
    <w:rsid w:val="00047F71"/>
    <w:rsid w:val="00053DD6"/>
    <w:rsid w:val="00056E5D"/>
    <w:rsid w:val="0007088A"/>
    <w:rsid w:val="0007128E"/>
    <w:rsid w:val="0007459C"/>
    <w:rsid w:val="00091BCD"/>
    <w:rsid w:val="00094CF4"/>
    <w:rsid w:val="000A440B"/>
    <w:rsid w:val="000A4469"/>
    <w:rsid w:val="000A4E75"/>
    <w:rsid w:val="000A5CF4"/>
    <w:rsid w:val="000B60B6"/>
    <w:rsid w:val="000B6295"/>
    <w:rsid w:val="000C35F3"/>
    <w:rsid w:val="000D1B55"/>
    <w:rsid w:val="000D4A26"/>
    <w:rsid w:val="000D5EE3"/>
    <w:rsid w:val="000E022B"/>
    <w:rsid w:val="000E1FC8"/>
    <w:rsid w:val="000F0428"/>
    <w:rsid w:val="00106AD7"/>
    <w:rsid w:val="001306DF"/>
    <w:rsid w:val="0013478E"/>
    <w:rsid w:val="00145935"/>
    <w:rsid w:val="00150F20"/>
    <w:rsid w:val="0017215B"/>
    <w:rsid w:val="001723A2"/>
    <w:rsid w:val="0017384C"/>
    <w:rsid w:val="00180A81"/>
    <w:rsid w:val="00184236"/>
    <w:rsid w:val="00184D54"/>
    <w:rsid w:val="00193887"/>
    <w:rsid w:val="00197986"/>
    <w:rsid w:val="001A1FD0"/>
    <w:rsid w:val="001A2602"/>
    <w:rsid w:val="001B4CB2"/>
    <w:rsid w:val="001C22D5"/>
    <w:rsid w:val="001C3EB7"/>
    <w:rsid w:val="001C6564"/>
    <w:rsid w:val="001D174E"/>
    <w:rsid w:val="001D2DCD"/>
    <w:rsid w:val="001D2E54"/>
    <w:rsid w:val="001D3EE0"/>
    <w:rsid w:val="001E149A"/>
    <w:rsid w:val="001E2645"/>
    <w:rsid w:val="001E6560"/>
    <w:rsid w:val="00201356"/>
    <w:rsid w:val="00201EA7"/>
    <w:rsid w:val="00204980"/>
    <w:rsid w:val="002071A6"/>
    <w:rsid w:val="0021439F"/>
    <w:rsid w:val="00222267"/>
    <w:rsid w:val="002376F7"/>
    <w:rsid w:val="00244A54"/>
    <w:rsid w:val="00246F87"/>
    <w:rsid w:val="00256EFA"/>
    <w:rsid w:val="00264737"/>
    <w:rsid w:val="00272E2B"/>
    <w:rsid w:val="00274A98"/>
    <w:rsid w:val="002803C8"/>
    <w:rsid w:val="00286598"/>
    <w:rsid w:val="00286746"/>
    <w:rsid w:val="002920D9"/>
    <w:rsid w:val="002A2BC8"/>
    <w:rsid w:val="002B2778"/>
    <w:rsid w:val="002C6A27"/>
    <w:rsid w:val="002D3932"/>
    <w:rsid w:val="002D41DA"/>
    <w:rsid w:val="002E264D"/>
    <w:rsid w:val="002F2B54"/>
    <w:rsid w:val="002F4626"/>
    <w:rsid w:val="00303C1A"/>
    <w:rsid w:val="003053C9"/>
    <w:rsid w:val="003079AB"/>
    <w:rsid w:val="00307ED3"/>
    <w:rsid w:val="003113AE"/>
    <w:rsid w:val="0031407B"/>
    <w:rsid w:val="0031485A"/>
    <w:rsid w:val="00332D32"/>
    <w:rsid w:val="003332AC"/>
    <w:rsid w:val="00343773"/>
    <w:rsid w:val="003441E1"/>
    <w:rsid w:val="0035213B"/>
    <w:rsid w:val="00352C75"/>
    <w:rsid w:val="00356E27"/>
    <w:rsid w:val="0037363D"/>
    <w:rsid w:val="003A3F24"/>
    <w:rsid w:val="003B4E62"/>
    <w:rsid w:val="003B66C2"/>
    <w:rsid w:val="003C3538"/>
    <w:rsid w:val="003C513D"/>
    <w:rsid w:val="003D1160"/>
    <w:rsid w:val="003D40FD"/>
    <w:rsid w:val="003D4F39"/>
    <w:rsid w:val="003E0915"/>
    <w:rsid w:val="003E41BC"/>
    <w:rsid w:val="003F04D8"/>
    <w:rsid w:val="003F2481"/>
    <w:rsid w:val="003F2BE4"/>
    <w:rsid w:val="003F3A95"/>
    <w:rsid w:val="003F3FA4"/>
    <w:rsid w:val="003F6523"/>
    <w:rsid w:val="003F6785"/>
    <w:rsid w:val="003F7158"/>
    <w:rsid w:val="00412E26"/>
    <w:rsid w:val="0041430D"/>
    <w:rsid w:val="00414F84"/>
    <w:rsid w:val="0042643D"/>
    <w:rsid w:val="00433081"/>
    <w:rsid w:val="00433904"/>
    <w:rsid w:val="004434D7"/>
    <w:rsid w:val="00453C8F"/>
    <w:rsid w:val="00456232"/>
    <w:rsid w:val="0045695E"/>
    <w:rsid w:val="0045789C"/>
    <w:rsid w:val="00457FB6"/>
    <w:rsid w:val="00461B4D"/>
    <w:rsid w:val="0046213C"/>
    <w:rsid w:val="00463289"/>
    <w:rsid w:val="00464F04"/>
    <w:rsid w:val="00470E78"/>
    <w:rsid w:val="0047568A"/>
    <w:rsid w:val="00476676"/>
    <w:rsid w:val="00477A9B"/>
    <w:rsid w:val="0049000E"/>
    <w:rsid w:val="00494487"/>
    <w:rsid w:val="004A2862"/>
    <w:rsid w:val="004B37C1"/>
    <w:rsid w:val="004C53F0"/>
    <w:rsid w:val="004D0F82"/>
    <w:rsid w:val="004E51A0"/>
    <w:rsid w:val="004E523C"/>
    <w:rsid w:val="00502090"/>
    <w:rsid w:val="00516189"/>
    <w:rsid w:val="00525BC7"/>
    <w:rsid w:val="00530B50"/>
    <w:rsid w:val="0053308E"/>
    <w:rsid w:val="00533847"/>
    <w:rsid w:val="0056650D"/>
    <w:rsid w:val="00570F01"/>
    <w:rsid w:val="00582A34"/>
    <w:rsid w:val="00582E8F"/>
    <w:rsid w:val="00584D50"/>
    <w:rsid w:val="005947DB"/>
    <w:rsid w:val="005A1109"/>
    <w:rsid w:val="005A364D"/>
    <w:rsid w:val="005A724B"/>
    <w:rsid w:val="005A7DDB"/>
    <w:rsid w:val="005B11A9"/>
    <w:rsid w:val="005B14DB"/>
    <w:rsid w:val="005B338B"/>
    <w:rsid w:val="005B6482"/>
    <w:rsid w:val="005B7E78"/>
    <w:rsid w:val="005C3635"/>
    <w:rsid w:val="005C4A50"/>
    <w:rsid w:val="005D13D2"/>
    <w:rsid w:val="005D460D"/>
    <w:rsid w:val="005D62BF"/>
    <w:rsid w:val="005D6420"/>
    <w:rsid w:val="005E060F"/>
    <w:rsid w:val="005E1F29"/>
    <w:rsid w:val="0060027C"/>
    <w:rsid w:val="0061187A"/>
    <w:rsid w:val="0061591E"/>
    <w:rsid w:val="00623C7B"/>
    <w:rsid w:val="00633096"/>
    <w:rsid w:val="00635564"/>
    <w:rsid w:val="00647E8F"/>
    <w:rsid w:val="00652C6C"/>
    <w:rsid w:val="006535FD"/>
    <w:rsid w:val="00653A81"/>
    <w:rsid w:val="00664DF7"/>
    <w:rsid w:val="00667996"/>
    <w:rsid w:val="0067766F"/>
    <w:rsid w:val="006806F0"/>
    <w:rsid w:val="006913F8"/>
    <w:rsid w:val="00693AF8"/>
    <w:rsid w:val="0069468E"/>
    <w:rsid w:val="0069591D"/>
    <w:rsid w:val="006A038F"/>
    <w:rsid w:val="006B6B26"/>
    <w:rsid w:val="006B71B7"/>
    <w:rsid w:val="006C304B"/>
    <w:rsid w:val="006C6BB6"/>
    <w:rsid w:val="006D3A51"/>
    <w:rsid w:val="006E35EE"/>
    <w:rsid w:val="006E5122"/>
    <w:rsid w:val="006E6B61"/>
    <w:rsid w:val="006F0D14"/>
    <w:rsid w:val="006F1EB1"/>
    <w:rsid w:val="006F6FD8"/>
    <w:rsid w:val="006F77C6"/>
    <w:rsid w:val="007001FE"/>
    <w:rsid w:val="007014D1"/>
    <w:rsid w:val="0070493D"/>
    <w:rsid w:val="00704EBD"/>
    <w:rsid w:val="007103C5"/>
    <w:rsid w:val="00710B2D"/>
    <w:rsid w:val="00713AD4"/>
    <w:rsid w:val="0072285A"/>
    <w:rsid w:val="00727C5E"/>
    <w:rsid w:val="007301F8"/>
    <w:rsid w:val="0073213C"/>
    <w:rsid w:val="007378B1"/>
    <w:rsid w:val="0074345F"/>
    <w:rsid w:val="00754598"/>
    <w:rsid w:val="007575D1"/>
    <w:rsid w:val="00762A12"/>
    <w:rsid w:val="00763D34"/>
    <w:rsid w:val="00766273"/>
    <w:rsid w:val="00772C76"/>
    <w:rsid w:val="007738DF"/>
    <w:rsid w:val="00773D37"/>
    <w:rsid w:val="00775746"/>
    <w:rsid w:val="00775C92"/>
    <w:rsid w:val="007769C6"/>
    <w:rsid w:val="00781C91"/>
    <w:rsid w:val="00791D98"/>
    <w:rsid w:val="007A5FF9"/>
    <w:rsid w:val="007A6F44"/>
    <w:rsid w:val="007B23DC"/>
    <w:rsid w:val="007B3335"/>
    <w:rsid w:val="007C0808"/>
    <w:rsid w:val="007C4E09"/>
    <w:rsid w:val="007C69EE"/>
    <w:rsid w:val="007E5979"/>
    <w:rsid w:val="007F40AD"/>
    <w:rsid w:val="00804D7A"/>
    <w:rsid w:val="00811C6E"/>
    <w:rsid w:val="00817616"/>
    <w:rsid w:val="00817653"/>
    <w:rsid w:val="00820634"/>
    <w:rsid w:val="008215DC"/>
    <w:rsid w:val="00822ADA"/>
    <w:rsid w:val="00826BC5"/>
    <w:rsid w:val="008302F0"/>
    <w:rsid w:val="00832807"/>
    <w:rsid w:val="00834E66"/>
    <w:rsid w:val="008372E3"/>
    <w:rsid w:val="008409D5"/>
    <w:rsid w:val="00840CF1"/>
    <w:rsid w:val="0084190A"/>
    <w:rsid w:val="008608DD"/>
    <w:rsid w:val="00872561"/>
    <w:rsid w:val="00877E2F"/>
    <w:rsid w:val="00887AA5"/>
    <w:rsid w:val="00890A30"/>
    <w:rsid w:val="008975AA"/>
    <w:rsid w:val="00897D22"/>
    <w:rsid w:val="008B01BC"/>
    <w:rsid w:val="008B53DB"/>
    <w:rsid w:val="008B592B"/>
    <w:rsid w:val="008B5AFD"/>
    <w:rsid w:val="008C3344"/>
    <w:rsid w:val="008C4C0F"/>
    <w:rsid w:val="008D150B"/>
    <w:rsid w:val="008D493E"/>
    <w:rsid w:val="008F4CDE"/>
    <w:rsid w:val="009037E8"/>
    <w:rsid w:val="009060D2"/>
    <w:rsid w:val="00911199"/>
    <w:rsid w:val="009176D5"/>
    <w:rsid w:val="00917C36"/>
    <w:rsid w:val="00924E30"/>
    <w:rsid w:val="00932FB7"/>
    <w:rsid w:val="00936EF8"/>
    <w:rsid w:val="00937837"/>
    <w:rsid w:val="009432FC"/>
    <w:rsid w:val="00945D3A"/>
    <w:rsid w:val="00947074"/>
    <w:rsid w:val="00952B33"/>
    <w:rsid w:val="0095418F"/>
    <w:rsid w:val="0095429D"/>
    <w:rsid w:val="00955DED"/>
    <w:rsid w:val="0095729A"/>
    <w:rsid w:val="00957E4A"/>
    <w:rsid w:val="009621C7"/>
    <w:rsid w:val="009801B2"/>
    <w:rsid w:val="00981031"/>
    <w:rsid w:val="0098365D"/>
    <w:rsid w:val="00984D43"/>
    <w:rsid w:val="0098763C"/>
    <w:rsid w:val="0099103F"/>
    <w:rsid w:val="009940AF"/>
    <w:rsid w:val="009974D0"/>
    <w:rsid w:val="009A2950"/>
    <w:rsid w:val="009B04E9"/>
    <w:rsid w:val="009B14AB"/>
    <w:rsid w:val="009B586E"/>
    <w:rsid w:val="009B6437"/>
    <w:rsid w:val="009B64A6"/>
    <w:rsid w:val="009C29F4"/>
    <w:rsid w:val="009C2C2C"/>
    <w:rsid w:val="009C4764"/>
    <w:rsid w:val="009D0394"/>
    <w:rsid w:val="009D69A0"/>
    <w:rsid w:val="009E01B2"/>
    <w:rsid w:val="009E0DD7"/>
    <w:rsid w:val="009E3DE3"/>
    <w:rsid w:val="009E7D7F"/>
    <w:rsid w:val="009F2ACA"/>
    <w:rsid w:val="009F2CE4"/>
    <w:rsid w:val="009F3942"/>
    <w:rsid w:val="00A01350"/>
    <w:rsid w:val="00A10CBD"/>
    <w:rsid w:val="00A11E2C"/>
    <w:rsid w:val="00A1691B"/>
    <w:rsid w:val="00A16F35"/>
    <w:rsid w:val="00A171B2"/>
    <w:rsid w:val="00A327CD"/>
    <w:rsid w:val="00A33ED6"/>
    <w:rsid w:val="00A40D79"/>
    <w:rsid w:val="00A42D02"/>
    <w:rsid w:val="00A45541"/>
    <w:rsid w:val="00A462BD"/>
    <w:rsid w:val="00A46ABF"/>
    <w:rsid w:val="00A533CD"/>
    <w:rsid w:val="00A555E5"/>
    <w:rsid w:val="00A574BB"/>
    <w:rsid w:val="00A607C5"/>
    <w:rsid w:val="00A64F31"/>
    <w:rsid w:val="00A6683F"/>
    <w:rsid w:val="00A706B9"/>
    <w:rsid w:val="00A74817"/>
    <w:rsid w:val="00A869E6"/>
    <w:rsid w:val="00A9184A"/>
    <w:rsid w:val="00A9238A"/>
    <w:rsid w:val="00AA2BCF"/>
    <w:rsid w:val="00AA4557"/>
    <w:rsid w:val="00AA4AEF"/>
    <w:rsid w:val="00AB12F0"/>
    <w:rsid w:val="00AB44DA"/>
    <w:rsid w:val="00AD510F"/>
    <w:rsid w:val="00AD51B5"/>
    <w:rsid w:val="00AD70A8"/>
    <w:rsid w:val="00AD7B1D"/>
    <w:rsid w:val="00AE2AA4"/>
    <w:rsid w:val="00AE396B"/>
    <w:rsid w:val="00AE4315"/>
    <w:rsid w:val="00AF2A32"/>
    <w:rsid w:val="00AF665D"/>
    <w:rsid w:val="00AF6B46"/>
    <w:rsid w:val="00B1173F"/>
    <w:rsid w:val="00B1436A"/>
    <w:rsid w:val="00B14C3A"/>
    <w:rsid w:val="00B14DF9"/>
    <w:rsid w:val="00B20C27"/>
    <w:rsid w:val="00B217F1"/>
    <w:rsid w:val="00B4062B"/>
    <w:rsid w:val="00B40DA3"/>
    <w:rsid w:val="00B40FF9"/>
    <w:rsid w:val="00B42564"/>
    <w:rsid w:val="00B523E0"/>
    <w:rsid w:val="00B52D71"/>
    <w:rsid w:val="00B60C78"/>
    <w:rsid w:val="00B616A7"/>
    <w:rsid w:val="00B752D7"/>
    <w:rsid w:val="00B76398"/>
    <w:rsid w:val="00B8168E"/>
    <w:rsid w:val="00B829F4"/>
    <w:rsid w:val="00B8666D"/>
    <w:rsid w:val="00B91D02"/>
    <w:rsid w:val="00B9235B"/>
    <w:rsid w:val="00B95B20"/>
    <w:rsid w:val="00B973CC"/>
    <w:rsid w:val="00BA197A"/>
    <w:rsid w:val="00BA2955"/>
    <w:rsid w:val="00BA2ECB"/>
    <w:rsid w:val="00BA3BF2"/>
    <w:rsid w:val="00BA4A8C"/>
    <w:rsid w:val="00BB1AAF"/>
    <w:rsid w:val="00BC407F"/>
    <w:rsid w:val="00BC49F9"/>
    <w:rsid w:val="00BD3CD4"/>
    <w:rsid w:val="00BE000B"/>
    <w:rsid w:val="00BE035C"/>
    <w:rsid w:val="00BE30FE"/>
    <w:rsid w:val="00BE3921"/>
    <w:rsid w:val="00BE4C21"/>
    <w:rsid w:val="00BE5C36"/>
    <w:rsid w:val="00BF1E4D"/>
    <w:rsid w:val="00BF7F07"/>
    <w:rsid w:val="00C055E1"/>
    <w:rsid w:val="00C10114"/>
    <w:rsid w:val="00C10826"/>
    <w:rsid w:val="00C23FDD"/>
    <w:rsid w:val="00C3640D"/>
    <w:rsid w:val="00C3687A"/>
    <w:rsid w:val="00C369F2"/>
    <w:rsid w:val="00C43A79"/>
    <w:rsid w:val="00C46258"/>
    <w:rsid w:val="00C50005"/>
    <w:rsid w:val="00C50DA4"/>
    <w:rsid w:val="00C50FF1"/>
    <w:rsid w:val="00C51DEF"/>
    <w:rsid w:val="00C52BA7"/>
    <w:rsid w:val="00C5692E"/>
    <w:rsid w:val="00C6237D"/>
    <w:rsid w:val="00C62F18"/>
    <w:rsid w:val="00C63BC1"/>
    <w:rsid w:val="00C702B1"/>
    <w:rsid w:val="00C73DDD"/>
    <w:rsid w:val="00C80A0D"/>
    <w:rsid w:val="00C80E09"/>
    <w:rsid w:val="00C81370"/>
    <w:rsid w:val="00C901FB"/>
    <w:rsid w:val="00C914B5"/>
    <w:rsid w:val="00C93B35"/>
    <w:rsid w:val="00C96020"/>
    <w:rsid w:val="00CA0AE3"/>
    <w:rsid w:val="00CB2195"/>
    <w:rsid w:val="00CB2C34"/>
    <w:rsid w:val="00CB5A35"/>
    <w:rsid w:val="00CB6957"/>
    <w:rsid w:val="00CC0C7A"/>
    <w:rsid w:val="00CD0891"/>
    <w:rsid w:val="00CD3B04"/>
    <w:rsid w:val="00CD411E"/>
    <w:rsid w:val="00CE0C49"/>
    <w:rsid w:val="00CE27D0"/>
    <w:rsid w:val="00CE2AB7"/>
    <w:rsid w:val="00CE5832"/>
    <w:rsid w:val="00D00AF6"/>
    <w:rsid w:val="00D02109"/>
    <w:rsid w:val="00D067FC"/>
    <w:rsid w:val="00D06F48"/>
    <w:rsid w:val="00D12A88"/>
    <w:rsid w:val="00D14D17"/>
    <w:rsid w:val="00D21C14"/>
    <w:rsid w:val="00D2735D"/>
    <w:rsid w:val="00D3352B"/>
    <w:rsid w:val="00D336A9"/>
    <w:rsid w:val="00D46204"/>
    <w:rsid w:val="00D462D3"/>
    <w:rsid w:val="00D54255"/>
    <w:rsid w:val="00D6494A"/>
    <w:rsid w:val="00D74EE7"/>
    <w:rsid w:val="00D75DD4"/>
    <w:rsid w:val="00D77035"/>
    <w:rsid w:val="00D8414C"/>
    <w:rsid w:val="00D94A59"/>
    <w:rsid w:val="00D9609C"/>
    <w:rsid w:val="00DA24D8"/>
    <w:rsid w:val="00DA4E73"/>
    <w:rsid w:val="00DB14E3"/>
    <w:rsid w:val="00DB4431"/>
    <w:rsid w:val="00DC18FF"/>
    <w:rsid w:val="00DC1D0F"/>
    <w:rsid w:val="00DC3A49"/>
    <w:rsid w:val="00DD0242"/>
    <w:rsid w:val="00DD43C4"/>
    <w:rsid w:val="00DD54FE"/>
    <w:rsid w:val="00DD708B"/>
    <w:rsid w:val="00DD76B9"/>
    <w:rsid w:val="00DE086D"/>
    <w:rsid w:val="00DE27AA"/>
    <w:rsid w:val="00DE3C2C"/>
    <w:rsid w:val="00DE4B2C"/>
    <w:rsid w:val="00DE616C"/>
    <w:rsid w:val="00DE7193"/>
    <w:rsid w:val="00DF1856"/>
    <w:rsid w:val="00DF6508"/>
    <w:rsid w:val="00DF6DF5"/>
    <w:rsid w:val="00E117AE"/>
    <w:rsid w:val="00E229B0"/>
    <w:rsid w:val="00E22C5F"/>
    <w:rsid w:val="00E23F8F"/>
    <w:rsid w:val="00E34489"/>
    <w:rsid w:val="00E4153A"/>
    <w:rsid w:val="00E42EDA"/>
    <w:rsid w:val="00E473A7"/>
    <w:rsid w:val="00E4790D"/>
    <w:rsid w:val="00E572D6"/>
    <w:rsid w:val="00E60E25"/>
    <w:rsid w:val="00E60F52"/>
    <w:rsid w:val="00E634CB"/>
    <w:rsid w:val="00E91055"/>
    <w:rsid w:val="00E94ADE"/>
    <w:rsid w:val="00EA6EF7"/>
    <w:rsid w:val="00EB1379"/>
    <w:rsid w:val="00EB521F"/>
    <w:rsid w:val="00EC1A6D"/>
    <w:rsid w:val="00EC39F1"/>
    <w:rsid w:val="00EC67E0"/>
    <w:rsid w:val="00ED241F"/>
    <w:rsid w:val="00EE0163"/>
    <w:rsid w:val="00EE191A"/>
    <w:rsid w:val="00EE7D3E"/>
    <w:rsid w:val="00EF6844"/>
    <w:rsid w:val="00EF7AE0"/>
    <w:rsid w:val="00F23341"/>
    <w:rsid w:val="00F36CDE"/>
    <w:rsid w:val="00F40DF9"/>
    <w:rsid w:val="00F41189"/>
    <w:rsid w:val="00F427D0"/>
    <w:rsid w:val="00F4372F"/>
    <w:rsid w:val="00F45021"/>
    <w:rsid w:val="00F46A2F"/>
    <w:rsid w:val="00F52E86"/>
    <w:rsid w:val="00F55EB3"/>
    <w:rsid w:val="00F61D0E"/>
    <w:rsid w:val="00F62F36"/>
    <w:rsid w:val="00F63412"/>
    <w:rsid w:val="00F64736"/>
    <w:rsid w:val="00F64F7D"/>
    <w:rsid w:val="00F71DB1"/>
    <w:rsid w:val="00F74956"/>
    <w:rsid w:val="00F751B9"/>
    <w:rsid w:val="00F77544"/>
    <w:rsid w:val="00F80072"/>
    <w:rsid w:val="00F8367A"/>
    <w:rsid w:val="00F85669"/>
    <w:rsid w:val="00F943EE"/>
    <w:rsid w:val="00FA3D40"/>
    <w:rsid w:val="00FA42F5"/>
    <w:rsid w:val="00FB71F3"/>
    <w:rsid w:val="00FC22EC"/>
    <w:rsid w:val="00FD08EA"/>
    <w:rsid w:val="00FD4AE1"/>
    <w:rsid w:val="00FD5071"/>
    <w:rsid w:val="00FE0041"/>
    <w:rsid w:val="00FE48BB"/>
    <w:rsid w:val="00FE70BA"/>
    <w:rsid w:val="00FE73AE"/>
    <w:rsid w:val="00FE7577"/>
    <w:rsid w:val="00FE78AF"/>
    <w:rsid w:val="00FF1305"/>
    <w:rsid w:val="00FF1845"/>
    <w:rsid w:val="04D4F723"/>
    <w:rsid w:val="15BD4590"/>
    <w:rsid w:val="1803CFA2"/>
    <w:rsid w:val="1F65A75D"/>
    <w:rsid w:val="28270D2A"/>
    <w:rsid w:val="33F24BEE"/>
    <w:rsid w:val="356F6547"/>
    <w:rsid w:val="3EF62EC4"/>
    <w:rsid w:val="40DB3809"/>
    <w:rsid w:val="4763F281"/>
    <w:rsid w:val="4884625F"/>
    <w:rsid w:val="4B792331"/>
    <w:rsid w:val="4DB5F413"/>
    <w:rsid w:val="511850F8"/>
    <w:rsid w:val="522797F4"/>
    <w:rsid w:val="56B2878C"/>
    <w:rsid w:val="5BB38DA9"/>
    <w:rsid w:val="5CE3C28D"/>
    <w:rsid w:val="743F02B2"/>
    <w:rsid w:val="7A370BFA"/>
    <w:rsid w:val="7C1391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gray,#5f5f5f,#777"/>
    </o:shapedefaults>
    <o:shapelayout v:ext="edit">
      <o:idmap v:ext="edit" data="2"/>
    </o:shapelayout>
  </w:shapeDefaults>
  <w:decimalSymbol w:val="."/>
  <w:listSeparator w:val=","/>
  <w14:docId w14:val="44C49EF1"/>
  <w15:docId w15:val="{AF98112A-AA6A-411D-9E6D-3DFBE9E19F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91D02"/>
    <w:pPr>
      <w:keepNext/>
      <w:numPr>
        <w:numId w:val="30"/>
      </w:numPr>
      <w:tabs>
        <w:tab w:val="left" w:pos="340"/>
      </w:tabs>
      <w:spacing w:before="360" w:after="240"/>
      <w:outlineLvl w:val="0"/>
    </w:pPr>
    <w:rPr>
      <w:rFonts w:cs="Arial"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Heading4">
    <w:name w:val="heading 4"/>
    <w:basedOn w:val="Normal"/>
    <w:next w:val="Normal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Heading5">
    <w:name w:val="heading 5"/>
    <w:basedOn w:val="Normal"/>
    <w:next w:val="Normal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Heading6">
    <w:name w:val="heading 6"/>
    <w:basedOn w:val="Normal"/>
    <w:next w:val="Normal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Heading7">
    <w:name w:val="heading 7"/>
    <w:basedOn w:val="Normal"/>
    <w:next w:val="Normal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NoList"/>
    <w:semiHidden/>
    <w:rsid w:val="007A33A6"/>
    <w:pPr>
      <w:numPr>
        <w:numId w:val="6"/>
      </w:numPr>
    </w:pPr>
  </w:style>
  <w:style w:type="paragraph" w:styleId="Salutation">
    <w:name w:val="Salutation"/>
    <w:basedOn w:val="Normal"/>
    <w:next w:val="Normal"/>
    <w:semiHidden/>
    <w:rsid w:val="007A33A6"/>
  </w:style>
  <w:style w:type="numbering" w:styleId="ArticleSection">
    <w:name w:val="Outline List 3"/>
    <w:basedOn w:val="NoList"/>
    <w:semiHidden/>
    <w:rsid w:val="007A33A6"/>
    <w:pPr>
      <w:numPr>
        <w:numId w:val="7"/>
      </w:numPr>
    </w:pPr>
  </w:style>
  <w:style w:type="paragraph" w:styleId="ListBullet">
    <w:name w:val="List Bullet"/>
    <w:aliases w:val="Aufzählung1"/>
    <w:basedOn w:val="Normal"/>
    <w:unhideWhenUsed/>
    <w:qFormat/>
    <w:rsid w:val="00FD08EA"/>
    <w:pPr>
      <w:numPr>
        <w:numId w:val="28"/>
      </w:numPr>
      <w:spacing w:line="240" w:lineRule="auto"/>
      <w:ind w:left="568" w:hanging="284"/>
    </w:pPr>
    <w:rPr>
      <w:rFonts w:eastAsiaTheme="minorEastAsia" w:cstheme="minorBidi"/>
      <w:szCs w:val="24"/>
      <w:lang w:eastAsia="en-US"/>
    </w:rPr>
  </w:style>
  <w:style w:type="paragraph" w:styleId="ListBullet2">
    <w:name w:val="List Bullet 2"/>
    <w:basedOn w:val="Normal"/>
    <w:semiHidden/>
    <w:rsid w:val="007A33A6"/>
    <w:pPr>
      <w:numPr>
        <w:numId w:val="2"/>
      </w:numPr>
    </w:pPr>
  </w:style>
  <w:style w:type="paragraph" w:styleId="ListBullet3">
    <w:name w:val="List Bullet 3"/>
    <w:basedOn w:val="Normal"/>
    <w:semiHidden/>
    <w:rsid w:val="007A33A6"/>
    <w:pPr>
      <w:numPr>
        <w:numId w:val="3"/>
      </w:numPr>
    </w:pPr>
  </w:style>
  <w:style w:type="paragraph" w:styleId="ListBullet4">
    <w:name w:val="List Bullet 4"/>
    <w:basedOn w:val="Normal"/>
    <w:semiHidden/>
    <w:rsid w:val="007A33A6"/>
    <w:pPr>
      <w:numPr>
        <w:numId w:val="4"/>
      </w:numPr>
    </w:pPr>
  </w:style>
  <w:style w:type="paragraph" w:styleId="ListBullet5">
    <w:name w:val="List Bullet 5"/>
    <w:basedOn w:val="Normal"/>
    <w:semiHidden/>
    <w:rsid w:val="007A33A6"/>
    <w:pPr>
      <w:numPr>
        <w:numId w:val="5"/>
      </w:numPr>
    </w:pPr>
  </w:style>
  <w:style w:type="character" w:styleId="Strong">
    <w:name w:val="Strong"/>
    <w:uiPriority w:val="22"/>
    <w:qFormat/>
    <w:rsid w:val="00BC1BA6"/>
    <w:rPr>
      <w:rFonts w:ascii="Arial" w:hAnsi="Arial"/>
      <w:b/>
      <w:bCs/>
    </w:rPr>
  </w:style>
  <w:style w:type="paragraph" w:styleId="E-mailSignature">
    <w:name w:val="E-mail Signature"/>
    <w:basedOn w:val="Normal"/>
    <w:semiHidden/>
    <w:rsid w:val="007A33A6"/>
  </w:style>
  <w:style w:type="paragraph" w:styleId="Closing">
    <w:name w:val="Closing"/>
    <w:basedOn w:val="Normal"/>
    <w:semiHidden/>
    <w:rsid w:val="007A33A6"/>
    <w:pPr>
      <w:ind w:left="4252"/>
    </w:pPr>
  </w:style>
  <w:style w:type="character" w:styleId="Emphasis">
    <w:name w:val="Emphasis"/>
    <w:rsid w:val="007A33A6"/>
    <w:rPr>
      <w:i/>
      <w:iCs/>
    </w:rPr>
  </w:style>
  <w:style w:type="paragraph" w:styleId="HTMLAddress">
    <w:name w:val="HTML Address"/>
    <w:basedOn w:val="Normal"/>
    <w:semiHidden/>
    <w:rsid w:val="007A33A6"/>
    <w:rPr>
      <w:i/>
      <w:iCs/>
    </w:rPr>
  </w:style>
  <w:style w:type="character" w:styleId="HTMLAcronym">
    <w:name w:val="HTML Acronym"/>
    <w:basedOn w:val="DefaultParagraphFont"/>
    <w:semiHidden/>
    <w:rsid w:val="007A33A6"/>
  </w:style>
  <w:style w:type="character" w:styleId="HTMLSample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Typewriter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Keyboard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Preformatted">
    <w:name w:val="HTML Preformatted"/>
    <w:basedOn w:val="Normal"/>
    <w:semiHidden/>
    <w:rsid w:val="007A33A6"/>
    <w:rPr>
      <w:rFonts w:ascii="Courier New" w:hAnsi="Courier New" w:cs="Courier New"/>
    </w:rPr>
  </w:style>
  <w:style w:type="character" w:styleId="HTMLCite">
    <w:name w:val="HTML Cite"/>
    <w:semiHidden/>
    <w:rsid w:val="007A33A6"/>
    <w:rPr>
      <w:i/>
      <w:iCs/>
    </w:rPr>
  </w:style>
  <w:style w:type="paragraph" w:styleId="Index1">
    <w:name w:val="index 1"/>
    <w:basedOn w:val="Normal"/>
    <w:next w:val="Normal"/>
    <w:autoRedefine/>
    <w:semiHidden/>
    <w:rsid w:val="007A33A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A33A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A33A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A33A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A33A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A33A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A33A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A33A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A33A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A33A6"/>
    <w:rPr>
      <w:rFonts w:cs="Arial"/>
      <w:b/>
      <w:bCs/>
    </w:rPr>
  </w:style>
  <w:style w:type="paragraph" w:styleId="CommentText">
    <w:name w:val="annotation text"/>
    <w:basedOn w:val="Normal"/>
    <w:link w:val="CommentTextChar"/>
    <w:rsid w:val="002A1EC4"/>
    <w:rPr>
      <w:i/>
    </w:rPr>
  </w:style>
  <w:style w:type="paragraph" w:styleId="List">
    <w:name w:val="List"/>
    <w:basedOn w:val="Normal"/>
    <w:link w:val="ListChar"/>
    <w:semiHidden/>
    <w:rsid w:val="007A33A6"/>
    <w:pPr>
      <w:ind w:left="283" w:hanging="283"/>
    </w:pPr>
  </w:style>
  <w:style w:type="paragraph" w:styleId="List2">
    <w:name w:val="List 2"/>
    <w:basedOn w:val="Normal"/>
    <w:link w:val="List2Char"/>
    <w:semiHidden/>
    <w:rsid w:val="007A33A6"/>
    <w:pPr>
      <w:ind w:left="566" w:hanging="283"/>
    </w:pPr>
  </w:style>
  <w:style w:type="paragraph" w:styleId="List3">
    <w:name w:val="List 3"/>
    <w:basedOn w:val="Normal"/>
    <w:link w:val="List3Char"/>
    <w:semiHidden/>
    <w:rsid w:val="007A33A6"/>
    <w:pPr>
      <w:ind w:left="849" w:hanging="283"/>
    </w:pPr>
  </w:style>
  <w:style w:type="paragraph" w:styleId="List4">
    <w:name w:val="List 4"/>
    <w:basedOn w:val="Normal"/>
    <w:semiHidden/>
    <w:rsid w:val="007A33A6"/>
    <w:pPr>
      <w:ind w:left="1132" w:hanging="283"/>
    </w:pPr>
  </w:style>
  <w:style w:type="paragraph" w:styleId="List5">
    <w:name w:val="List 5"/>
    <w:basedOn w:val="Normal"/>
    <w:semiHidden/>
    <w:rsid w:val="007A33A6"/>
    <w:pPr>
      <w:ind w:left="1415" w:hanging="283"/>
    </w:pPr>
  </w:style>
  <w:style w:type="paragraph" w:styleId="ListContinue">
    <w:name w:val="List Continue"/>
    <w:basedOn w:val="Normal"/>
    <w:semiHidden/>
    <w:rsid w:val="007A33A6"/>
    <w:pPr>
      <w:spacing w:after="120"/>
      <w:ind w:left="283"/>
    </w:pPr>
  </w:style>
  <w:style w:type="paragraph" w:styleId="ListContinue2">
    <w:name w:val="List Continue 2"/>
    <w:basedOn w:val="Normal"/>
    <w:semiHidden/>
    <w:rsid w:val="007A33A6"/>
    <w:pPr>
      <w:spacing w:after="120"/>
      <w:ind w:left="566"/>
    </w:pPr>
  </w:style>
  <w:style w:type="paragraph" w:styleId="ListContinue3">
    <w:name w:val="List Continue 3"/>
    <w:basedOn w:val="Normal"/>
    <w:semiHidden/>
    <w:rsid w:val="007A33A6"/>
    <w:pPr>
      <w:spacing w:after="120"/>
      <w:ind w:left="849"/>
    </w:pPr>
  </w:style>
  <w:style w:type="paragraph" w:styleId="ListContinue4">
    <w:name w:val="List Continue 4"/>
    <w:basedOn w:val="Normal"/>
    <w:semiHidden/>
    <w:rsid w:val="007A33A6"/>
    <w:pPr>
      <w:spacing w:after="120"/>
      <w:ind w:left="1132"/>
    </w:pPr>
  </w:style>
  <w:style w:type="paragraph" w:styleId="ListContinue5">
    <w:name w:val="List Continue 5"/>
    <w:basedOn w:val="Normal"/>
    <w:semiHidden/>
    <w:rsid w:val="007A33A6"/>
    <w:pPr>
      <w:spacing w:after="120"/>
      <w:ind w:left="1415"/>
    </w:pPr>
  </w:style>
  <w:style w:type="paragraph" w:styleId="ListNumber">
    <w:name w:val="List Number"/>
    <w:basedOn w:val="Normal"/>
    <w:semiHidden/>
    <w:rsid w:val="007A33A6"/>
    <w:pPr>
      <w:numPr>
        <w:numId w:val="8"/>
      </w:numPr>
    </w:pPr>
  </w:style>
  <w:style w:type="paragraph" w:styleId="ListNumber2">
    <w:name w:val="List Number 2"/>
    <w:basedOn w:val="Normal"/>
    <w:semiHidden/>
    <w:rsid w:val="007A33A6"/>
    <w:pPr>
      <w:numPr>
        <w:numId w:val="9"/>
      </w:numPr>
    </w:pPr>
  </w:style>
  <w:style w:type="paragraph" w:styleId="ListNumber3">
    <w:name w:val="List Number 3"/>
    <w:basedOn w:val="Normal"/>
    <w:semiHidden/>
    <w:rsid w:val="007A33A6"/>
    <w:pPr>
      <w:numPr>
        <w:numId w:val="10"/>
      </w:numPr>
    </w:pPr>
  </w:style>
  <w:style w:type="paragraph" w:styleId="ListNumber4">
    <w:name w:val="List Number 4"/>
    <w:basedOn w:val="Normal"/>
    <w:semiHidden/>
    <w:rsid w:val="007A33A6"/>
    <w:pPr>
      <w:numPr>
        <w:numId w:val="11"/>
      </w:numPr>
    </w:pPr>
  </w:style>
  <w:style w:type="paragraph" w:styleId="ListNumber5">
    <w:name w:val="List Number 5"/>
    <w:basedOn w:val="Normal"/>
    <w:semiHidden/>
    <w:rsid w:val="007A33A6"/>
    <w:pPr>
      <w:numPr>
        <w:numId w:val="12"/>
      </w:numPr>
    </w:pPr>
  </w:style>
  <w:style w:type="paragraph" w:styleId="NormalWeb">
    <w:name w:val="Normal (Web)"/>
    <w:basedOn w:val="Normal"/>
    <w:semiHidden/>
    <w:rsid w:val="007A33A6"/>
    <w:rPr>
      <w:rFonts w:ascii="Times New Roman" w:hAnsi="Times New Roman"/>
      <w:sz w:val="24"/>
    </w:rPr>
  </w:style>
  <w:style w:type="table" w:styleId="Table3Deffects1">
    <w:name w:val="Table 3D effects 1"/>
    <w:basedOn w:val="TableNormal"/>
    <w:semiHidden/>
    <w:rsid w:val="007A33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semiHidden/>
    <w:rsid w:val="007A33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semiHidden/>
    <w:rsid w:val="007A33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ntemporary">
    <w:name w:val="Table Contemporary"/>
    <w:basedOn w:val="TableNormal"/>
    <w:semiHidden/>
    <w:rsid w:val="007A33A6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Simple1">
    <w:name w:val="Table Simple 1"/>
    <w:basedOn w:val="TableNormal"/>
    <w:semiHidden/>
    <w:rsid w:val="007A33A6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semiHidden/>
    <w:rsid w:val="007A33A6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semiHidden/>
    <w:rsid w:val="007A33A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Elegant">
    <w:name w:val="Table Elegant"/>
    <w:basedOn w:val="TableNormal"/>
    <w:semiHidden/>
    <w:rsid w:val="007A33A6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semiHidden/>
    <w:rsid w:val="007A33A6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semiHidden/>
    <w:rsid w:val="007A33A6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semiHidden/>
    <w:rsid w:val="007A33A6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semiHidden/>
    <w:rsid w:val="007A33A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A33A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semiHidden/>
    <w:rsid w:val="007A33A6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A33A6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A33A6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Grid1">
    <w:name w:val="Table Grid 1"/>
    <w:basedOn w:val="TableNormal"/>
    <w:semiHidden/>
    <w:rsid w:val="007A33A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semiHidden/>
    <w:rsid w:val="007A33A6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semiHidden/>
    <w:rsid w:val="007A33A6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semiHidden/>
    <w:rsid w:val="007A33A6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semiHidden/>
    <w:rsid w:val="007A33A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semiHidden/>
    <w:rsid w:val="007A33A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semiHidden/>
    <w:rsid w:val="007A33A6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semiHidden/>
    <w:rsid w:val="007A33A6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1">
    <w:name w:val="Table Columns 1"/>
    <w:basedOn w:val="TableNormal"/>
    <w:semiHidden/>
    <w:rsid w:val="007A33A6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semiHidden/>
    <w:rsid w:val="007A33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semiHidden/>
    <w:rsid w:val="007A33A6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semiHidden/>
    <w:rsid w:val="007A33A6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A33A6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semiHidden/>
    <w:rsid w:val="007A33A6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semiHidden/>
    <w:rsid w:val="007A33A6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1">
    <w:name w:val="Table Web 1"/>
    <w:basedOn w:val="TableNormal"/>
    <w:semiHidden/>
    <w:rsid w:val="007A33A6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semiHidden/>
    <w:rsid w:val="007A33A6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semiHidden/>
    <w:rsid w:val="007A33A6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59"/>
    <w:rsid w:val="00B302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">
    <w:name w:val="Body Text"/>
    <w:basedOn w:val="Normal"/>
    <w:semiHidden/>
    <w:rsid w:val="007A33A6"/>
    <w:pPr>
      <w:spacing w:after="120"/>
    </w:pPr>
  </w:style>
  <w:style w:type="paragraph" w:styleId="BodyText2">
    <w:name w:val="Body Text 2"/>
    <w:basedOn w:val="Normal"/>
    <w:semiHidden/>
    <w:rsid w:val="007A33A6"/>
    <w:pPr>
      <w:spacing w:after="120" w:line="480" w:lineRule="auto"/>
    </w:pPr>
  </w:style>
  <w:style w:type="paragraph" w:styleId="BodyText3">
    <w:name w:val="Body Text 3"/>
    <w:basedOn w:val="Normal"/>
    <w:semiHidden/>
    <w:rsid w:val="007A33A6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7A33A6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7A33A6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7A33A6"/>
    <w:pPr>
      <w:ind w:firstLine="210"/>
    </w:pPr>
  </w:style>
  <w:style w:type="paragraph" w:styleId="BodyTextIndent">
    <w:name w:val="Body Text Indent"/>
    <w:basedOn w:val="Normal"/>
    <w:semiHidden/>
    <w:rsid w:val="007A33A6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7A33A6"/>
    <w:pPr>
      <w:ind w:firstLine="210"/>
    </w:pPr>
  </w:style>
  <w:style w:type="paragraph" w:styleId="EnvelopeReturn">
    <w:name w:val="envelope return"/>
    <w:basedOn w:val="Normal"/>
    <w:semiHidden/>
    <w:rsid w:val="007A33A6"/>
    <w:rPr>
      <w:rFonts w:cs="Arial"/>
    </w:rPr>
  </w:style>
  <w:style w:type="paragraph" w:styleId="EnvelopeAddress">
    <w:name w:val="envelope address"/>
    <w:basedOn w:val="Normal"/>
    <w:semiHidden/>
    <w:rsid w:val="007A33A6"/>
    <w:pPr>
      <w:framePr w:w="4320" w:h="2160" w:hSpace="141" w:wrap="auto" w:hAnchor="page" w:xAlign="center" w:yAlign="bottom" w:hRule="exact"/>
      <w:ind w:left="1"/>
    </w:pPr>
    <w:rPr>
      <w:rFonts w:cs="Arial"/>
      <w:sz w:val="24"/>
    </w:rPr>
  </w:style>
  <w:style w:type="character" w:styleId="FollowedHyp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leColorful1">
    <w:name w:val="Table Colorful 1"/>
    <w:basedOn w:val="TableNormal"/>
    <w:semiHidden/>
    <w:rsid w:val="007A33A6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semiHidden/>
    <w:rsid w:val="007A33A6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semiHidden/>
    <w:rsid w:val="007A33A6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7A33A6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semiHidden/>
    <w:rsid w:val="007A33A6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semiHidden/>
    <w:rsid w:val="007A33A6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semiHidden/>
    <w:rsid w:val="007A33A6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Professional">
    <w:name w:val="Table Professional"/>
    <w:basedOn w:val="TableNormal"/>
    <w:semiHidden/>
    <w:rsid w:val="007A33A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Theme">
    <w:name w:val="Table Theme"/>
    <w:basedOn w:val="TableNormal"/>
    <w:semiHidden/>
    <w:rsid w:val="00B302A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geNumber">
    <w:name w:val="page number"/>
    <w:semiHidden/>
    <w:rsid w:val="002A1EC4"/>
    <w:rPr>
      <w:rFonts w:ascii="Arial" w:hAnsi="Arial"/>
      <w:sz w:val="18"/>
    </w:rPr>
  </w:style>
  <w:style w:type="character" w:styleId="LineNumber">
    <w:name w:val="line number"/>
    <w:semiHidden/>
    <w:rsid w:val="007A33A6"/>
    <w:rPr>
      <w:rFonts w:ascii="Arial" w:hAnsi="Arial"/>
      <w:sz w:val="22"/>
    </w:rPr>
  </w:style>
  <w:style w:type="paragraph" w:styleId="FootnoteText">
    <w:name w:val="footnote text"/>
    <w:basedOn w:val="Normal"/>
    <w:semiHidden/>
    <w:rsid w:val="00D50946"/>
  </w:style>
  <w:style w:type="character" w:styleId="FootnoteReference">
    <w:name w:val="footnote reference"/>
    <w:semiHidden/>
    <w:rsid w:val="00D50946"/>
    <w:rPr>
      <w:vertAlign w:val="superscript"/>
    </w:rPr>
  </w:style>
  <w:style w:type="paragraph" w:styleId="Header">
    <w:name w:val="header"/>
    <w:basedOn w:val="Normal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ooter">
    <w:name w:val="footer"/>
    <w:basedOn w:val="Normal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MessageHeader">
    <w:name w:val="Message Header"/>
    <w:basedOn w:val="Normal"/>
    <w:semiHidden/>
    <w:rsid w:val="002A1EC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cs="Arial"/>
      <w:sz w:val="24"/>
    </w:rPr>
  </w:style>
  <w:style w:type="paragraph" w:styleId="TOC1">
    <w:name w:val="toc 1"/>
    <w:basedOn w:val="Normal"/>
    <w:next w:val="Normal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91D02"/>
    <w:rPr>
      <w:color w:val="595959" w:themeColor="text1" w:themeTint="A6"/>
      <w:szCs w:val="22"/>
    </w:rPr>
  </w:style>
  <w:style w:type="paragraph" w:styleId="TOC3">
    <w:name w:val="toc 3"/>
    <w:basedOn w:val="Normal"/>
    <w:next w:val="Normal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Normal"/>
    <w:rsid w:val="00B302A6"/>
    <w:pPr>
      <w:tabs>
        <w:tab w:val="left" w:pos="431"/>
      </w:tabs>
      <w:spacing w:after="120"/>
      <w:ind w:left="431" w:right="1440"/>
    </w:pPr>
  </w:style>
  <w:style w:type="paragraph" w:styleId="NoteHeading">
    <w:name w:val="Note Heading"/>
    <w:basedOn w:val="Normal"/>
    <w:next w:val="Normal"/>
    <w:semiHidden/>
    <w:rsid w:val="002A1EC4"/>
  </w:style>
  <w:style w:type="paragraph" w:styleId="Date">
    <w:name w:val="Date"/>
    <w:basedOn w:val="Normal"/>
    <w:next w:val="Normal"/>
    <w:semiHidden/>
    <w:rsid w:val="002A1EC4"/>
  </w:style>
  <w:style w:type="paragraph" w:styleId="NormalIndent">
    <w:name w:val="Normal Indent"/>
    <w:basedOn w:val="Normal"/>
    <w:semiHidden/>
    <w:rsid w:val="002A1EC4"/>
    <w:pPr>
      <w:ind w:left="708"/>
    </w:pPr>
  </w:style>
  <w:style w:type="paragraph" w:styleId="Signature">
    <w:name w:val="Signature"/>
    <w:basedOn w:val="Normal"/>
    <w:semiHidden/>
    <w:rsid w:val="002A1EC4"/>
    <w:pPr>
      <w:ind w:left="4252"/>
    </w:pPr>
  </w:style>
  <w:style w:type="paragraph" w:styleId="Subtitle">
    <w:name w:val="Subtitle"/>
    <w:basedOn w:val="Normal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TOC4">
    <w:name w:val="toc 4"/>
    <w:basedOn w:val="Normal"/>
    <w:next w:val="Normal"/>
    <w:autoRedefine/>
    <w:rsid w:val="005E7719"/>
    <w:pPr>
      <w:pBdr>
        <w:between w:val="double" w:color="auto" w:sz="6" w:space="0"/>
      </w:pBdr>
      <w:ind w:left="36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B302A6"/>
    <w:pPr>
      <w:pBdr>
        <w:between w:val="double" w:color="auto" w:sz="6" w:space="0"/>
      </w:pBdr>
      <w:ind w:left="54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B302A6"/>
    <w:pPr>
      <w:pBdr>
        <w:between w:val="double" w:color="auto" w:sz="6" w:space="0"/>
      </w:pBdr>
      <w:ind w:left="72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semiHidden/>
    <w:rsid w:val="00454BA4"/>
    <w:pPr>
      <w:pBdr>
        <w:between w:val="double" w:color="auto" w:sz="6" w:space="0"/>
      </w:pBdr>
      <w:ind w:left="9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semiHidden/>
    <w:rsid w:val="00454BA4"/>
    <w:pPr>
      <w:pBdr>
        <w:between w:val="double" w:color="auto" w:sz="6" w:space="0"/>
      </w:pBdr>
      <w:ind w:left="108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semiHidden/>
    <w:rsid w:val="00454BA4"/>
    <w:pPr>
      <w:pBdr>
        <w:between w:val="double" w:color="auto" w:sz="6" w:space="0"/>
      </w:pBdr>
      <w:ind w:left="1260"/>
    </w:pPr>
    <w:rPr>
      <w:rFonts w:asciiTheme="minorHAnsi" w:hAnsiTheme="minorHAnsi"/>
    </w:rPr>
  </w:style>
  <w:style w:type="character" w:styleId="List2Char" w:customStyle="1">
    <w:name w:val="List 2 Char"/>
    <w:link w:val="List2"/>
    <w:rsid w:val="0069293C"/>
    <w:rPr>
      <w:rFonts w:ascii="Arial" w:hAnsi="Arial"/>
      <w:sz w:val="22"/>
      <w:szCs w:val="24"/>
      <w:lang w:val="de-DE" w:eastAsia="de-DE" w:bidi="ar-SA"/>
    </w:rPr>
  </w:style>
  <w:style w:type="character" w:styleId="ListChar" w:customStyle="1">
    <w:name w:val="List Char"/>
    <w:link w:val="List"/>
    <w:rsid w:val="0069293C"/>
    <w:rPr>
      <w:rFonts w:ascii="Arial" w:hAnsi="Arial"/>
      <w:sz w:val="22"/>
      <w:szCs w:val="24"/>
      <w:lang w:val="de-DE" w:eastAsia="de-DE" w:bidi="ar-SA"/>
    </w:rPr>
  </w:style>
  <w:style w:type="character" w:styleId="List3Char" w:customStyle="1">
    <w:name w:val="List 3 Char"/>
    <w:link w:val="List3"/>
    <w:rsid w:val="0069293C"/>
    <w:rPr>
      <w:rFonts w:ascii="Arial" w:hAnsi="Arial"/>
      <w:sz w:val="22"/>
      <w:szCs w:val="24"/>
      <w:lang w:val="de-DE" w:eastAsia="de-DE" w:bidi="ar-SA"/>
    </w:rPr>
  </w:style>
  <w:style w:type="paragraph" w:styleId="Blocksatz" w:customStyle="1">
    <w:name w:val="Blocksatz"/>
    <w:basedOn w:val="Normal"/>
    <w:rsid w:val="00B302A6"/>
    <w:pPr>
      <w:jc w:val="both"/>
    </w:pPr>
  </w:style>
  <w:style w:type="paragraph" w:styleId="Index" w:customStyle="1">
    <w:name w:val="Index"/>
    <w:basedOn w:val="Normal"/>
    <w:next w:val="Normal"/>
    <w:rsid w:val="00272732"/>
    <w:pPr>
      <w:spacing w:before="240" w:after="60"/>
    </w:pPr>
    <w:rPr>
      <w:sz w:val="36"/>
      <w:szCs w:val="24"/>
    </w:rPr>
  </w:style>
  <w:style w:type="paragraph" w:styleId="Anlage" w:customStyle="1">
    <w:name w:val="Anlage"/>
    <w:basedOn w:val="Normal"/>
    <w:rsid w:val="009C4459"/>
  </w:style>
  <w:style w:type="paragraph" w:styleId="PlainText">
    <w:name w:val="Plain Text"/>
    <w:basedOn w:val="Normal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NoList"/>
    <w:semiHidden/>
    <w:rsid w:val="00BC1BA6"/>
    <w:pPr>
      <w:numPr>
        <w:numId w:val="14"/>
      </w:numPr>
    </w:pPr>
  </w:style>
  <w:style w:type="paragraph" w:styleId="Code" w:customStyle="1">
    <w:name w:val="Code"/>
    <w:basedOn w:val="Heading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styleId="Heading1Char" w:customStyle="1">
    <w:name w:val="Heading 1 Char"/>
    <w:link w:val="Heading1"/>
    <w:rsid w:val="00B91D02"/>
    <w:rPr>
      <w:rFonts w:ascii="Trebuchet MS" w:hAnsi="Trebuchet MS" w:cs="Arial"/>
      <w:kern w:val="32"/>
      <w:sz w:val="28"/>
      <w:szCs w:val="28"/>
      <w:lang w:eastAsia="de-DE"/>
    </w:rPr>
  </w:style>
  <w:style w:type="character" w:styleId="CodeZchn" w:customStyle="1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styleId="Teilnehmer" w:customStyle="1">
    <w:name w:val="Teilnehmer"/>
    <w:basedOn w:val="Normal"/>
    <w:rsid w:val="00482593"/>
    <w:pPr>
      <w:spacing w:before="60" w:after="60"/>
    </w:pPr>
    <w:rPr>
      <w:sz w:val="16"/>
    </w:rPr>
  </w:style>
  <w:style w:type="paragraph" w:styleId="Headerbody" w:customStyle="1">
    <w:name w:val="Headerbody"/>
    <w:basedOn w:val="Normal"/>
    <w:rsid w:val="00482593"/>
    <w:rPr>
      <w:sz w:val="16"/>
    </w:rPr>
  </w:style>
  <w:style w:type="paragraph" w:styleId="Versionsnummer" w:customStyle="1">
    <w:name w:val="Versionsnummer"/>
    <w:basedOn w:val="Normal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BalloonText">
    <w:name w:val="Balloon Text"/>
    <w:basedOn w:val="Normal"/>
    <w:semiHidden/>
    <w:rsid w:val="008F5181"/>
    <w:rPr>
      <w:rFonts w:ascii="Tahoma" w:hAnsi="Tahoma" w:cs="Tahoma"/>
      <w:sz w:val="16"/>
      <w:szCs w:val="16"/>
    </w:rPr>
  </w:style>
  <w:style w:type="paragraph" w:styleId="BetonterText" w:customStyle="1">
    <w:name w:val="Betonter Text"/>
    <w:basedOn w:val="Normal"/>
    <w:link w:val="BetonterTextZchn"/>
    <w:rsid w:val="00156E32"/>
    <w:rPr>
      <w:i/>
    </w:rPr>
  </w:style>
  <w:style w:type="character" w:styleId="BetonterTextZchn" w:customStyle="1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styleId="Standardklein" w:customStyle="1">
    <w:name w:val="Standard klein"/>
    <w:basedOn w:val="Normal"/>
    <w:rsid w:val="005029CC"/>
  </w:style>
  <w:style w:type="character" w:styleId="Heading2Char" w:customStyle="1">
    <w:name w:val="Heading 2 Char"/>
    <w:link w:val="Heading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Paragraph">
    <w:name w:val="List Paragraph"/>
    <w:basedOn w:val="Normal"/>
    <w:autoRedefine/>
    <w:uiPriority w:val="34"/>
    <w:qFormat/>
    <w:rsid w:val="00CB5A35"/>
    <w:pPr>
      <w:spacing w:line="360" w:lineRule="auto"/>
      <w:ind w:left="720"/>
      <w:contextualSpacing/>
    </w:pPr>
    <w:rPr>
      <w:rFonts w:eastAsiaTheme="minorEastAsia" w:cstheme="minorBidi"/>
      <w:szCs w:val="24"/>
      <w:lang w:val="de-AT" w:eastAsia="en-US"/>
    </w:rPr>
  </w:style>
  <w:style w:type="paragraph" w:styleId="Explanation" w:customStyle="1">
    <w:name w:val="Explanation"/>
    <w:basedOn w:val="Normal"/>
    <w:qFormat/>
    <w:rsid w:val="00E91055"/>
    <w:rPr>
      <w:color w:val="A6A6A6" w:themeColor="background1" w:themeShade="A6"/>
    </w:rPr>
  </w:style>
  <w:style w:type="character" w:styleId="CommentTextChar" w:customStyle="1">
    <w:name w:val="Comment Text Char"/>
    <w:basedOn w:val="DefaultParagraphFont"/>
    <w:link w:val="CommentText"/>
    <w:rsid w:val="00781C91"/>
    <w:rPr>
      <w:rFonts w:ascii="Verdana" w:hAnsi="Verdana"/>
      <w:i/>
      <w:lang w:eastAsia="de-DE"/>
    </w:rPr>
  </w:style>
  <w:style w:type="paragraph" w:styleId="Aufzhlung2" w:customStyle="1">
    <w:name w:val="Aufzählung2"/>
    <w:basedOn w:val="ListBullet"/>
    <w:qFormat/>
    <w:rsid w:val="00FD08EA"/>
    <w:pPr>
      <w:numPr>
        <w:ilvl w:val="1"/>
      </w:numPr>
      <w:ind w:left="851" w:hanging="284"/>
    </w:pPr>
  </w:style>
  <w:style w:type="paragraph" w:styleId="Aufzhlung3" w:customStyle="1">
    <w:name w:val="Aufzählung3"/>
    <w:basedOn w:val="Aufzhlung2"/>
    <w:qFormat/>
    <w:rsid w:val="00FD08EA"/>
    <w:pPr>
      <w:numPr>
        <w:ilvl w:val="2"/>
      </w:numPr>
      <w:ind w:left="1134" w:hanging="283"/>
    </w:pPr>
  </w:style>
  <w:style w:type="paragraph" w:styleId="Default" w:customStyle="1">
    <w:name w:val="Default"/>
    <w:rsid w:val="00D841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D8414C"/>
    <w:pPr>
      <w:spacing w:after="200" w:line="240" w:lineRule="auto"/>
      <w:jc w:val="both"/>
    </w:pPr>
    <w:rPr>
      <w:rFonts w:ascii="Verdana" w:hAnsi="Verdana"/>
      <w:b/>
      <w:bCs/>
      <w:color w:val="4F81BD" w:themeColor="accent1"/>
      <w:sz w:val="18"/>
      <w:szCs w:val="18"/>
    </w:rPr>
  </w:style>
  <w:style w:type="paragraph" w:styleId="paragraph" w:customStyle="1">
    <w:name w:val="paragraph"/>
    <w:basedOn w:val="Normal"/>
    <w:rsid w:val="00B523E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de-AT" w:eastAsia="de-AT"/>
    </w:rPr>
  </w:style>
  <w:style w:type="character" w:styleId="normaltextrun" w:customStyle="1">
    <w:name w:val="normaltextrun"/>
    <w:basedOn w:val="DefaultParagraphFont"/>
    <w:rsid w:val="00B523E0"/>
  </w:style>
  <w:style w:type="character" w:styleId="eop" w:customStyle="1">
    <w:name w:val="eop"/>
    <w:basedOn w:val="DefaultParagraphFont"/>
    <w:rsid w:val="00B523E0"/>
  </w:style>
  <w:style w:type="character" w:styleId="UnresolvedMention">
    <w:name w:val="Unresolved Mention"/>
    <w:basedOn w:val="DefaultParagraphFont"/>
    <w:uiPriority w:val="99"/>
    <w:semiHidden/>
    <w:unhideWhenUsed/>
    <w:rsid w:val="00DE3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de.wikipedia.org/wiki/Tetris" TargetMode="External" Id="rId13" /><Relationship Type="http://schemas.openxmlformats.org/officeDocument/2006/relationships/image" Target="media/image3.png" Id="rId18" /><Relationship Type="http://schemas.openxmlformats.org/officeDocument/2006/relationships/image" Target="media/image10.png" Id="rId26" /><Relationship Type="http://schemas.openxmlformats.org/officeDocument/2006/relationships/customXml" Target="../customXml/item3.xml" Id="rId3" /><Relationship Type="http://schemas.openxmlformats.org/officeDocument/2006/relationships/image" Target="media/image5.png" Id="rId21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hyperlink" Target="https://gluonhq.com/products/scene-builder/" TargetMode="External" Id="rId17" /><Relationship Type="http://schemas.openxmlformats.org/officeDocument/2006/relationships/image" Target="media/image9.png" Id="rId25" /><Relationship Type="http://schemas.openxmlformats.org/officeDocument/2006/relationships/customXml" Target="../customXml/item2.xml" Id="rId2" /><Relationship Type="http://schemas.openxmlformats.org/officeDocument/2006/relationships/hyperlink" Target="https://htl3r-my.sharepoint.com/:t:/g/personal/0212_htl_rennweg_at/EZ3JMgjkQT1HjBOwdIIEf3oBddLrSzPhdmJ-CS_qpM2b1g?e=zhOHas" TargetMode="External" Id="rId16" /><Relationship Type="http://schemas.openxmlformats.org/officeDocument/2006/relationships/hyperlink" Target="https://htl3r-my.sharepoint.com/:i:/g/personal/0212_htl_rennweg_at/EZxEdDx88_xHpsq3WVdyGcUBsDuU_OiVlovT5OAHGMqMFw?e=Fs40a3" TargetMode="External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image" Target="media/image8.png" Id="rId24" /><Relationship Type="http://schemas.openxmlformats.org/officeDocument/2006/relationships/numbering" Target="numbering.xml" Id="rId5" /><Relationship Type="http://schemas.openxmlformats.org/officeDocument/2006/relationships/hyperlink" Target="https://github.com/EinSev/JavaTetris" TargetMode="External" Id="rId15" /><Relationship Type="http://schemas.openxmlformats.org/officeDocument/2006/relationships/image" Target="media/image7.png" Id="rId23" /><Relationship Type="http://schemas.openxmlformats.org/officeDocument/2006/relationships/footer" Target="footer2.xml" Id="rId28" /><Relationship Type="http://schemas.openxmlformats.org/officeDocument/2006/relationships/endnotes" Target="endnotes.xml" Id="rId10" /><Relationship Type="http://schemas.openxmlformats.org/officeDocument/2006/relationships/image" Target="media/image4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tetris.com/play-tetris" TargetMode="External" Id="rId14" /><Relationship Type="http://schemas.openxmlformats.org/officeDocument/2006/relationships/image" Target="media/image6.png" Id="rId22" /><Relationship Type="http://schemas.openxmlformats.org/officeDocument/2006/relationships/header" Target="header2.xml" Id="rId27" /><Relationship Type="http://schemas.openxmlformats.org/officeDocument/2006/relationships/theme" Target="theme/theme1.xml" Id="rId3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hardNICKEL\Downloads\pm_template_generisch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23a0d5d-eee2-46e1-886f-9d67e05c6d43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D8B84870093D45A1F627AF5F523CB3" ma:contentTypeVersion="4" ma:contentTypeDescription="Ein neues Dokument erstellen." ma:contentTypeScope="" ma:versionID="287c87413a1dfec1f046faa5030e3c6d">
  <xsd:schema xmlns:xsd="http://www.w3.org/2001/XMLSchema" xmlns:xs="http://www.w3.org/2001/XMLSchema" xmlns:p="http://schemas.microsoft.com/office/2006/metadata/properties" xmlns:ns2="fb7a9a7d-d11a-437a-bff1-65e6831d4549" xmlns:ns3="823a0d5d-eee2-46e1-886f-9d67e05c6d43" targetNamespace="http://schemas.microsoft.com/office/2006/metadata/properties" ma:root="true" ma:fieldsID="8c1afc4f0e30aa4a1384e34c2d62c556" ns2:_="" ns3:_="">
    <xsd:import namespace="fb7a9a7d-d11a-437a-bff1-65e6831d4549"/>
    <xsd:import namespace="823a0d5d-eee2-46e1-886f-9d67e05c6d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9a7d-d11a-437a-bff1-65e6831d4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0d5d-eee2-46e1-886f-9d67e05c6d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5E5313-2B75-422D-86EF-3786A2364D2E}">
  <ds:schemaRefs>
    <ds:schemaRef ds:uri="http://schemas.microsoft.com/office/2006/metadata/properties"/>
    <ds:schemaRef ds:uri="http://schemas.microsoft.com/office/infopath/2007/PartnerControls"/>
    <ds:schemaRef ds:uri="823a0d5d-eee2-46e1-886f-9d67e05c6d43"/>
  </ds:schemaRefs>
</ds:datastoreItem>
</file>

<file path=customXml/itemProps2.xml><?xml version="1.0" encoding="utf-8"?>
<ds:datastoreItem xmlns:ds="http://schemas.openxmlformats.org/officeDocument/2006/customXml" ds:itemID="{10A2AC34-C8A0-42DD-9869-449672D734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7BDB5C-171A-493F-8A79-25F72D88F7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742EF3-5AA3-445E-A5FC-A31B84AAE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9a7d-d11a-437a-bff1-65e6831d4549"/>
    <ds:schemaRef ds:uri="823a0d5d-eee2-46e1-886f-9d67e05c6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pm_template_generisch_v2.dotx</Template>
  <TotalTime>0</TotalTime>
  <Pages>1</Pages>
  <Words>867</Words>
  <Characters>4946</Characters>
  <Application>Microsoft Office Word</Application>
  <DocSecurity>4</DocSecurity>
  <Lines>41</Lines>
  <Paragraphs>11</Paragraphs>
  <ScaleCrop>false</ScaleCrop>
  <Manager>Prof. Ing. Dipl.-Ing.(FH) Bernhard NICKEL, BEd</Manager>
  <Company>HTL3 Rennweg</Company>
  <LinksUpToDate>false</LinksUpToDate>
  <CharactersWithSpaces>5802</CharactersWithSpaces>
  <SharedDoc>false</SharedDoc>
  <HLinks>
    <vt:vector size="36" baseType="variant">
      <vt:variant>
        <vt:i4>6946817</vt:i4>
      </vt:variant>
      <vt:variant>
        <vt:i4>54</vt:i4>
      </vt:variant>
      <vt:variant>
        <vt:i4>0</vt:i4>
      </vt:variant>
      <vt:variant>
        <vt:i4>5</vt:i4>
      </vt:variant>
      <vt:variant>
        <vt:lpwstr>https://htl3r-my.sharepoint.com/:i:/g/personal/0212_htl_rennweg_at/EZxEdDx88_xHpsq3WVdyGcUBsDuU_OiVlovT5OAHGMqMFw?e=Fs40a3</vt:lpwstr>
      </vt:variant>
      <vt:variant>
        <vt:lpwstr/>
      </vt:variant>
      <vt:variant>
        <vt:i4>8126510</vt:i4>
      </vt:variant>
      <vt:variant>
        <vt:i4>51</vt:i4>
      </vt:variant>
      <vt:variant>
        <vt:i4>0</vt:i4>
      </vt:variant>
      <vt:variant>
        <vt:i4>5</vt:i4>
      </vt:variant>
      <vt:variant>
        <vt:lpwstr>https://gluonhq.com/products/scene-builder/</vt:lpwstr>
      </vt:variant>
      <vt:variant>
        <vt:lpwstr/>
      </vt:variant>
      <vt:variant>
        <vt:i4>6357113</vt:i4>
      </vt:variant>
      <vt:variant>
        <vt:i4>48</vt:i4>
      </vt:variant>
      <vt:variant>
        <vt:i4>0</vt:i4>
      </vt:variant>
      <vt:variant>
        <vt:i4>5</vt:i4>
      </vt:variant>
      <vt:variant>
        <vt:lpwstr>https://htl3r-my.sharepoint.com/:t:/g/personal/0212_htl_rennweg_at/EZ3JMgjkQT1HjBOwdIIEf3oBddLrSzPhdmJ-CS_qpM2b1g?e=zhOHas</vt:lpwstr>
      </vt:variant>
      <vt:variant>
        <vt:lpwstr/>
      </vt:variant>
      <vt:variant>
        <vt:i4>5832785</vt:i4>
      </vt:variant>
      <vt:variant>
        <vt:i4>45</vt:i4>
      </vt:variant>
      <vt:variant>
        <vt:i4>0</vt:i4>
      </vt:variant>
      <vt:variant>
        <vt:i4>5</vt:i4>
      </vt:variant>
      <vt:variant>
        <vt:lpwstr>https://github.com/EinSev/JavaTetris</vt:lpwstr>
      </vt:variant>
      <vt:variant>
        <vt:lpwstr/>
      </vt:variant>
      <vt:variant>
        <vt:i4>2293819</vt:i4>
      </vt:variant>
      <vt:variant>
        <vt:i4>42</vt:i4>
      </vt:variant>
      <vt:variant>
        <vt:i4>0</vt:i4>
      </vt:variant>
      <vt:variant>
        <vt:i4>5</vt:i4>
      </vt:variant>
      <vt:variant>
        <vt:lpwstr>https://tetris.com/play-tetris</vt:lpwstr>
      </vt:variant>
      <vt:variant>
        <vt:lpwstr/>
      </vt:variant>
      <vt:variant>
        <vt:i4>4325404</vt:i4>
      </vt:variant>
      <vt:variant>
        <vt:i4>39</vt:i4>
      </vt:variant>
      <vt:variant>
        <vt:i4>0</vt:i4>
      </vt:variant>
      <vt:variant>
        <vt:i4>5</vt:i4>
      </vt:variant>
      <vt:variant>
        <vt:lpwstr>https://de.wikipedia.org/wiki/Tetris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</dc:title>
  <dc:subject>allgemein</dc:subject>
  <dc:creator>Prof. Ing. Dipl.-Ing.(FH) Bernhard NICKEL, BEd</dc:creator>
  <cp:keywords>deutsch</cp:keywords>
  <cp:lastModifiedBy>Rosner Severin</cp:lastModifiedBy>
  <cp:revision>244</cp:revision>
  <cp:lastPrinted>2013-09-02T06:26:00Z</cp:lastPrinted>
  <dcterms:created xsi:type="dcterms:W3CDTF">2021-06-09T04:48:00Z</dcterms:created>
  <dcterms:modified xsi:type="dcterms:W3CDTF">2022-02-19T20:32:00Z</dcterms:modified>
  <cp:category>Vorlage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0x0101002DD8B84870093D45A1F627AF5F523CB3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</Properties>
</file>